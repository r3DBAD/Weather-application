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3AEDB041" w:rsidR="00990EAC" w:rsidRPr="00F76EBD" w:rsidRDefault="003B36FE" w:rsidP="00A6518F">
            <w:pPr>
              <w:ind w:firstLine="0"/>
            </w:pPr>
            <w:r>
              <w:t>_________________</w:t>
            </w:r>
            <w:r w:rsidR="00DB7496">
              <w:t>Жукова М.Н.</w:t>
            </w:r>
          </w:p>
          <w:p w14:paraId="7168C491" w14:textId="739D0A90" w:rsidR="00990EAC" w:rsidRPr="00F62A47" w:rsidRDefault="00D31A36" w:rsidP="00A6518F">
            <w:pPr>
              <w:ind w:firstLine="0"/>
            </w:pPr>
            <w:r>
              <w:t>«____» _____________ 20</w:t>
            </w:r>
            <w:r w:rsidR="00DB7496">
              <w:t>__</w:t>
            </w:r>
            <w:r w:rsidR="00990EAC" w:rsidRPr="00646136">
              <w:t>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7E0371A7" w:rsidR="00990EAC" w:rsidRPr="00646136" w:rsidRDefault="003B36FE" w:rsidP="00A6518F">
            <w:pPr>
              <w:ind w:firstLine="0"/>
            </w:pPr>
            <w:r>
              <w:t>_________________</w:t>
            </w:r>
            <w:r w:rsidR="00FD0C4A">
              <w:t>Чистяков Г.А.</w:t>
            </w:r>
          </w:p>
          <w:p w14:paraId="3DBEE99F" w14:textId="6D19D5BB" w:rsidR="00990EAC" w:rsidRPr="00F62A47" w:rsidRDefault="00D31A36" w:rsidP="00A6518F">
            <w:pPr>
              <w:ind w:firstLine="0"/>
            </w:pPr>
            <w:r>
              <w:t>«____» _____________ 20</w:t>
            </w:r>
            <w:r w:rsidR="00DB7496">
              <w:t>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795C1055" w:rsidR="00990EAC" w:rsidRPr="00440E7C" w:rsidRDefault="00DB7496" w:rsidP="0013162A">
      <w:pPr>
        <w:ind w:firstLine="0"/>
        <w:jc w:val="center"/>
        <w:rPr>
          <w:u w:val="single"/>
        </w:rPr>
      </w:pPr>
      <w:bookmarkStart w:id="0" w:name="_Hlk194302392"/>
      <w:r w:rsidRPr="00440E7C">
        <w:rPr>
          <w:u w:val="single"/>
        </w:rPr>
        <w:t>приложения «Прогноз погоды»</w:t>
      </w:r>
    </w:p>
    <w:bookmarkEnd w:id="0"/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ВятГУ</w:t>
            </w:r>
          </w:p>
          <w:p w14:paraId="1BE65011" w14:textId="5C9CBB31" w:rsidR="00DB67CB" w:rsidRPr="00646136" w:rsidRDefault="003B36FE" w:rsidP="0013162A">
            <w:pPr>
              <w:ind w:firstLine="0"/>
            </w:pPr>
            <w:r>
              <w:t>_________________</w:t>
            </w:r>
            <w:r w:rsidR="00DB7496">
              <w:t>Головёшкин А.Е.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62C2468B" w:rsidR="00DB67CB" w:rsidRPr="00646136" w:rsidRDefault="003B36FE" w:rsidP="0013162A">
            <w:pPr>
              <w:ind w:firstLine="0"/>
            </w:pPr>
            <w:r>
              <w:t>_________________</w:t>
            </w:r>
            <w:r w:rsidR="00DB7496">
              <w:t>Самоделкин П.А</w:t>
            </w:r>
            <w:r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B18EA52" w14:textId="706E86E5" w:rsidR="00DB7496" w:rsidRPr="00646136" w:rsidRDefault="003B36FE" w:rsidP="00DB7496">
            <w:pPr>
              <w:ind w:firstLine="0"/>
            </w:pPr>
            <w:r>
              <w:t>_________________</w:t>
            </w:r>
            <w:r w:rsidR="00DB7496">
              <w:t>Самоделкин П.А</w:t>
            </w:r>
            <w:r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2C3D531F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0E6457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188C4C68" w14:textId="4CD9DDFC" w:rsidR="00BD554D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9855" w:history="1">
            <w:r w:rsidR="00BD554D" w:rsidRPr="007B2943">
              <w:rPr>
                <w:rStyle w:val="a6"/>
              </w:rPr>
              <w:t>Введение</w:t>
            </w:r>
            <w:r w:rsidR="00BD554D">
              <w:rPr>
                <w:webHidden/>
              </w:rPr>
              <w:tab/>
            </w:r>
            <w:r w:rsidR="00BD554D">
              <w:rPr>
                <w:webHidden/>
              </w:rPr>
              <w:fldChar w:fldCharType="begin"/>
            </w:r>
            <w:r w:rsidR="00BD554D">
              <w:rPr>
                <w:webHidden/>
              </w:rPr>
              <w:instrText xml:space="preserve"> PAGEREF _Toc195909855 \h </w:instrText>
            </w:r>
            <w:r w:rsidR="00BD554D">
              <w:rPr>
                <w:webHidden/>
              </w:rPr>
            </w:r>
            <w:r w:rsidR="00BD554D">
              <w:rPr>
                <w:webHidden/>
              </w:rPr>
              <w:fldChar w:fldCharType="separate"/>
            </w:r>
            <w:r w:rsidR="00BD554D">
              <w:rPr>
                <w:webHidden/>
              </w:rPr>
              <w:t>2</w:t>
            </w:r>
            <w:r w:rsidR="00BD554D">
              <w:rPr>
                <w:webHidden/>
              </w:rPr>
              <w:fldChar w:fldCharType="end"/>
            </w:r>
          </w:hyperlink>
        </w:p>
        <w:p w14:paraId="595BEA80" w14:textId="2E80B3C5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6" w:history="1">
            <w:r w:rsidRPr="007B2943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401D99" w14:textId="5001EC43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7" w:history="1">
            <w:r w:rsidRPr="007B2943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BC3C0A" w14:textId="51CAE0C3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8" w:history="1">
            <w:r w:rsidRPr="007B2943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583415" w14:textId="25C4A84E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59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D2EB69" w14:textId="208C23A9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9DF68E" w14:textId="6145E92F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089680" w14:textId="7911B4A6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82A283" w14:textId="3BFFDD02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3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A158BB" w14:textId="3567EA9F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4" w:history="1">
            <w:r w:rsidRPr="007B2943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D5A8F2" w14:textId="30422959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5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</w:t>
            </w:r>
            <w:r w:rsidRPr="007B2943">
              <w:rPr>
                <w:rStyle w:val="a6"/>
                <w:lang w:val="en-US"/>
              </w:rPr>
              <w:t xml:space="preserve"> «Weather App» </w:t>
            </w:r>
            <w:r w:rsidRPr="007B2943">
              <w:rPr>
                <w:rStyle w:val="a6"/>
              </w:rPr>
              <w:t>от</w:t>
            </w:r>
            <w:r w:rsidRPr="007B2943">
              <w:rPr>
                <w:rStyle w:val="a6"/>
                <w:lang w:val="en-US"/>
              </w:rPr>
              <w:t xml:space="preserve"> ConquestorYa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BF096E" w14:textId="28AB37B1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6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 «</w:t>
            </w:r>
            <w:r w:rsidRPr="007B2943">
              <w:rPr>
                <w:rStyle w:val="a6"/>
                <w:lang w:val="en-US"/>
              </w:rPr>
              <w:t>WeatherDataHub</w:t>
            </w:r>
            <w:r w:rsidRPr="007B2943">
              <w:rPr>
                <w:rStyle w:val="a6"/>
              </w:rPr>
              <w:t>»</w:t>
            </w:r>
            <w:r w:rsidRPr="007B2943">
              <w:rPr>
                <w:rStyle w:val="a6"/>
                <w:lang w:val="en-US"/>
              </w:rPr>
              <w:t xml:space="preserve"> </w:t>
            </w:r>
            <w:r w:rsidRPr="007B2943">
              <w:rPr>
                <w:rStyle w:val="a6"/>
              </w:rPr>
              <w:t>от</w:t>
            </w:r>
            <w:r w:rsidRPr="007B2943">
              <w:rPr>
                <w:rStyle w:val="a6"/>
                <w:lang w:val="en-US"/>
              </w:rPr>
              <w:t xml:space="preserve"> LuiREN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FD99FAC" w14:textId="5F4D66EC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7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Аналог «</w:t>
            </w:r>
            <w:r w:rsidRPr="007B2943">
              <w:rPr>
                <w:rStyle w:val="a6"/>
                <w:lang w:val="en-US"/>
              </w:rPr>
              <w:t>Weather</w:t>
            </w:r>
            <w:r w:rsidRPr="007B2943">
              <w:rPr>
                <w:rStyle w:val="a6"/>
              </w:rPr>
              <w:t>» от pythonguis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CF53BC" w14:textId="134B493C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8" w:history="1">
            <w:r w:rsidRPr="007B2943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ECC53B8" w14:textId="2557A37A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69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Правила пользования приложением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FB4C6EE" w14:textId="5EE0B036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функциям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4099DC" w14:textId="74417F8D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5B8170" w14:textId="3E1B49E9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16A7A" w14:textId="5E49363D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3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6DE740E" w14:textId="091AA4BC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4" w:history="1">
            <w:r w:rsidRPr="007B2943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F171D97" w14:textId="1FB73780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5" w:history="1">
            <w:r w:rsidRPr="007B2943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4D72843" w14:textId="21AEC8FD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6" w:history="1">
            <w:r w:rsidRPr="007B2943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30564D" w14:textId="0C9442A2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7" w:history="1">
            <w:r w:rsidRPr="007B2943">
              <w:rPr>
                <w:rStyle w:val="a6"/>
                <w:lang w:val="en-US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6B9826" w14:textId="5FF26DDA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8" w:history="1">
            <w:r w:rsidRPr="007B2943">
              <w:rPr>
                <w:rStyle w:val="a6"/>
              </w:rPr>
              <w:t>5.5.5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B8AAEA" w14:textId="641E5D1F" w:rsidR="00BD554D" w:rsidRDefault="00BD554D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79" w:history="1">
            <w:r w:rsidRPr="007B2943">
              <w:rPr>
                <w:rStyle w:val="a6"/>
              </w:rPr>
              <w:t>5.5.6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81CD4A" w14:textId="5C736CB5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0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DAD9195" w14:textId="526DD489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1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6B6EB27" w14:textId="535583DF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2" w:history="1">
            <w:r w:rsidRPr="007B2943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6811E9" w14:textId="4532D991" w:rsidR="00BD554D" w:rsidRDefault="00BD554D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3" w:history="1">
            <w:r w:rsidRPr="007B2943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D83C9DA" w14:textId="458F331F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4" w:history="1">
            <w:r w:rsidRPr="007B2943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3E35823" w14:textId="5140F44B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5" w:history="1">
            <w:r w:rsidRPr="007B2943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3B8E313" w14:textId="21F64B01" w:rsidR="00BD554D" w:rsidRDefault="00BD554D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95909886" w:history="1">
            <w:r w:rsidRPr="007B2943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7B2943">
              <w:rPr>
                <w:rStyle w:val="a6"/>
              </w:rPr>
              <w:t>Требования к приемо-сдаточным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_Toc195909886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CF0F4E1" w14:textId="36EC17C2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3F855D54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1" w:name="_Toc195909855"/>
      <w:r>
        <w:lastRenderedPageBreak/>
        <w:t>Вв</w:t>
      </w:r>
      <w:r w:rsidR="005A4E60">
        <w:t>едение</w:t>
      </w:r>
      <w:bookmarkEnd w:id="1"/>
    </w:p>
    <w:p w14:paraId="7231CB69" w14:textId="2969243C" w:rsidR="00BB5712" w:rsidRDefault="00BB5712" w:rsidP="00EC6DB9">
      <w:pPr>
        <w:spacing w:before="200"/>
      </w:pPr>
      <w:bookmarkStart w:id="2" w:name="_Hlk194302445"/>
      <w:r>
        <w:t>Данны</w:t>
      </w:r>
      <w:r w:rsidR="006332E4">
        <w:t>й</w:t>
      </w:r>
      <w:r>
        <w:t xml:space="preserve"> документ является техническим заданием для приложения</w:t>
      </w:r>
      <w:r w:rsidR="00BC52D0">
        <w:t xml:space="preserve"> - </w:t>
      </w:r>
      <w:r w:rsidR="009654A9">
        <w:t>«Прогноз погоды»</w:t>
      </w:r>
      <w:r>
        <w:t xml:space="preserve"> в котором описаны общие сведения о разработке, описания предметной области требования к системе функциям.</w:t>
      </w:r>
    </w:p>
    <w:p w14:paraId="20E54A19" w14:textId="6269F229" w:rsidR="00BB5712" w:rsidRDefault="00BB5712" w:rsidP="00EC6DB9">
      <w:pPr>
        <w:spacing w:before="200"/>
      </w:pPr>
      <w:r>
        <w:t>Документ регламентирует этапы и сроки разработки, результаты этапов разработки, процедуру приемо-сдаточных испытаний.</w:t>
      </w:r>
    </w:p>
    <w:p w14:paraId="656D40D2" w14:textId="5B55072F" w:rsidR="00BB5712" w:rsidRDefault="00BB5712" w:rsidP="00EC6DB9">
      <w:pPr>
        <w:spacing w:before="200"/>
      </w:pPr>
      <w:r>
        <w:t>Документ предназначен для:</w:t>
      </w:r>
    </w:p>
    <w:p w14:paraId="22883336" w14:textId="0AC3765F" w:rsidR="009250DC" w:rsidRPr="002B030B" w:rsidRDefault="009250DC" w:rsidP="00EC6DB9">
      <w:pPr>
        <w:spacing w:before="200"/>
      </w:pPr>
      <w:r>
        <w:rPr>
          <w:b/>
          <w:bCs/>
        </w:rPr>
        <w:t>З</w:t>
      </w:r>
      <w:r w:rsidRPr="003770E3">
        <w:rPr>
          <w:b/>
          <w:bCs/>
        </w:rPr>
        <w:t>аказчик</w:t>
      </w:r>
      <w:r>
        <w:rPr>
          <w:b/>
          <w:bCs/>
        </w:rPr>
        <w:t>а</w:t>
      </w:r>
      <w:r w:rsidRPr="002B030B">
        <w:rPr>
          <w:b/>
          <w:bCs/>
        </w:rPr>
        <w:t>:</w:t>
      </w:r>
    </w:p>
    <w:p w14:paraId="5E215B4F" w14:textId="77777777" w:rsidR="009250DC" w:rsidRPr="00202C8B" w:rsidRDefault="009250DC" w:rsidP="00EC6DB9">
      <w:pPr>
        <w:spacing w:before="200"/>
      </w:pPr>
      <w:r w:rsidRPr="00202C8B">
        <w:t>Документ предназначен для четкого понимания требований к создаваемому приложению</w:t>
      </w:r>
      <w:r w:rsidRPr="00B629DC">
        <w:t xml:space="preserve">. </w:t>
      </w:r>
      <w:r w:rsidRPr="00202C8B">
        <w:t>Он позволяет заказчику ознакомиться с функциональными возможностями, этапами разработки и критериями</w:t>
      </w:r>
      <w:r>
        <w:t xml:space="preserve"> тестирования</w:t>
      </w:r>
      <w:r w:rsidRPr="00202C8B">
        <w:t>, чтобы контролировать процесс создания продукта и убедиться, что приложение соответствует его ожиданиям.</w:t>
      </w:r>
    </w:p>
    <w:p w14:paraId="40B8C47C" w14:textId="3CCC4E73" w:rsidR="009250DC" w:rsidRPr="003770E3" w:rsidRDefault="009250DC" w:rsidP="00EC6DB9">
      <w:pPr>
        <w:spacing w:before="200"/>
        <w:rPr>
          <w:b/>
          <w:bCs/>
        </w:rPr>
      </w:pPr>
      <w:r w:rsidRPr="003770E3">
        <w:rPr>
          <w:b/>
          <w:bCs/>
        </w:rPr>
        <w:t>Разработчика:</w:t>
      </w:r>
    </w:p>
    <w:p w14:paraId="0B569A46" w14:textId="77777777" w:rsidR="009250DC" w:rsidRDefault="009250DC" w:rsidP="00EC6DB9">
      <w:pPr>
        <w:spacing w:before="200"/>
      </w:pPr>
      <w:r w:rsidRPr="00202C8B">
        <w:t xml:space="preserve">Документ служит основным источником информации о технических и функциональных требованиях к приложению. Он помогает понять, какие задачи необходимо реализовать, какие функции </w:t>
      </w:r>
      <w:r>
        <w:t>требуется разработать</w:t>
      </w:r>
      <w:r w:rsidRPr="00202C8B">
        <w:t xml:space="preserve">, а также предоставляет </w:t>
      </w:r>
      <w:r>
        <w:t xml:space="preserve">информацию </w:t>
      </w:r>
      <w:r w:rsidRPr="00202C8B">
        <w:t>для тестирования программного продукта.</w:t>
      </w:r>
    </w:p>
    <w:p w14:paraId="14691F03" w14:textId="0E6CBBD7" w:rsidR="009250DC" w:rsidRPr="008D6FD7" w:rsidRDefault="0041236F" w:rsidP="00EC6DB9">
      <w:pPr>
        <w:spacing w:before="200"/>
        <w:rPr>
          <w:b/>
          <w:bCs/>
        </w:rPr>
      </w:pPr>
      <w:r>
        <w:rPr>
          <w:b/>
          <w:bCs/>
        </w:rPr>
        <w:t>П</w:t>
      </w:r>
      <w:r w:rsidR="009250DC">
        <w:rPr>
          <w:b/>
          <w:bCs/>
        </w:rPr>
        <w:t xml:space="preserve">риемо-сдаточной </w:t>
      </w:r>
      <w:r w:rsidR="009250DC" w:rsidRPr="008D6FD7">
        <w:rPr>
          <w:b/>
          <w:bCs/>
        </w:rPr>
        <w:t>комиссии:</w:t>
      </w:r>
    </w:p>
    <w:p w14:paraId="1FD776AE" w14:textId="42CB6F8A" w:rsidR="009250DC" w:rsidRPr="00202C8B" w:rsidRDefault="009250DC" w:rsidP="00EC6DB9">
      <w:pPr>
        <w:spacing w:before="200"/>
      </w:pPr>
      <w:r>
        <w:t xml:space="preserve">Документ служит официальным источником информации о целях, задачах и требованиях к разрабатываемому приложению </w:t>
      </w:r>
      <w:r w:rsidR="00E936B8">
        <w:t>«</w:t>
      </w:r>
      <w:r w:rsidR="00BB74C9">
        <w:t>Прогноз погоды</w:t>
      </w:r>
      <w:r w:rsidR="00E936B8">
        <w:t>»</w:t>
      </w:r>
      <w:r>
        <w:t>. Он позволяет комиссии оценить соответствие проекта заявленным целям и требованиям, убедиться, что приложение отвечает установленным критериям качества и функциональности.</w:t>
      </w:r>
    </w:p>
    <w:bookmarkEnd w:id="2"/>
    <w:p w14:paraId="5457F129" w14:textId="2276332A" w:rsidR="309EB7E1" w:rsidRDefault="309EB7E1" w:rsidP="309EB7E1"/>
    <w:p w14:paraId="794047BB" w14:textId="4613A314" w:rsidR="00A63893" w:rsidRDefault="00EB6A0B" w:rsidP="006365CB">
      <w:pPr>
        <w:pStyle w:val="1"/>
        <w:spacing w:before="240"/>
      </w:pPr>
      <w:bookmarkStart w:id="3" w:name="_Toc74526610"/>
      <w:bookmarkStart w:id="4" w:name="_Toc128474254"/>
      <w:bookmarkStart w:id="5" w:name="_Toc195909856"/>
      <w:r>
        <w:lastRenderedPageBreak/>
        <w:t>Термины и определения</w:t>
      </w:r>
      <w:bookmarkEnd w:id="5"/>
    </w:p>
    <w:p w14:paraId="251A16A1" w14:textId="61F54BCB" w:rsidR="003D0F9D" w:rsidRPr="003D0F9D" w:rsidRDefault="003D0F9D" w:rsidP="00EC6DB9">
      <w:pPr>
        <w:spacing w:beforeLines="200" w:before="480"/>
      </w:pPr>
      <w:bookmarkStart w:id="6" w:name="_Hlk194302459"/>
      <w:r w:rsidRPr="00992CE8">
        <w:rPr>
          <w:b/>
          <w:bCs/>
        </w:rPr>
        <w:t>Геолокация</w:t>
      </w:r>
      <w:r w:rsidRPr="003D0F9D">
        <w:t xml:space="preserve"> </w:t>
      </w:r>
      <w:r w:rsidR="00D1238D" w:rsidRPr="00D1238D">
        <w:t>—</w:t>
      </w:r>
      <w:r w:rsidRPr="003D0F9D">
        <w:t xml:space="preserve"> процесс определения местоположения устройства на основе GPS, </w:t>
      </w:r>
      <w:proofErr w:type="spellStart"/>
      <w:r w:rsidRPr="003D0F9D">
        <w:t>Wi</w:t>
      </w:r>
      <w:proofErr w:type="spellEnd"/>
      <w:r w:rsidRPr="003D0F9D">
        <w:t>-Fi или мобильных сетей.</w:t>
      </w:r>
    </w:p>
    <w:p w14:paraId="74E2F301" w14:textId="264ED204" w:rsidR="003D0F9D" w:rsidRPr="003D0F9D" w:rsidRDefault="00992CE8" w:rsidP="00EC6DB9">
      <w:pPr>
        <w:spacing w:beforeLines="200" w:before="480"/>
      </w:pPr>
      <w:r w:rsidRPr="00992CE8">
        <w:rPr>
          <w:b/>
          <w:bCs/>
        </w:rPr>
        <w:t>API</w:t>
      </w:r>
      <w:r w:rsidRPr="00165FFB">
        <w:t xml:space="preserve"> </w:t>
      </w:r>
      <w:r w:rsidR="00D1238D" w:rsidRPr="00D1238D">
        <w:t>—</w:t>
      </w:r>
      <w:r w:rsidR="003D0F9D" w:rsidRPr="003D0F9D">
        <w:t xml:space="preserve"> интерфейс программирования приложений, предоставляющий доступ к данным внешних сервисов.</w:t>
      </w:r>
    </w:p>
    <w:p w14:paraId="02842CAB" w14:textId="6C82AC47" w:rsidR="003D0F9D" w:rsidRPr="00621D15" w:rsidRDefault="003D0F9D" w:rsidP="00C65C91">
      <w:pPr>
        <w:spacing w:beforeLines="200" w:before="480"/>
      </w:pPr>
      <w:r w:rsidRPr="00992CE8">
        <w:rPr>
          <w:b/>
          <w:bCs/>
        </w:rPr>
        <w:t>PyQt6</w:t>
      </w:r>
      <w:r w:rsidRPr="003D0F9D">
        <w:t xml:space="preserve"> </w:t>
      </w:r>
      <w:r w:rsidR="00D1238D" w:rsidRPr="00D1238D">
        <w:t>—</w:t>
      </w:r>
      <w:r w:rsidRPr="003D0F9D">
        <w:t xml:space="preserve"> фреймворк для разработки графических пользовательских интерфейсов на Python с использованием Qt6.</w:t>
      </w:r>
    </w:p>
    <w:p w14:paraId="68EE0457" w14:textId="779E51D9" w:rsidR="004C2D8E" w:rsidRPr="004C2D8E" w:rsidRDefault="004C2D8E" w:rsidP="00C65C91">
      <w:pPr>
        <w:spacing w:beforeLines="200" w:before="480"/>
      </w:pPr>
      <w:r w:rsidRPr="004C2D8E">
        <w:rPr>
          <w:b/>
          <w:bCs/>
          <w:lang w:val="en-US"/>
        </w:rPr>
        <w:t>HTTP</w:t>
      </w:r>
      <w:r w:rsidRPr="004C2D8E">
        <w:t xml:space="preserve"> </w:t>
      </w:r>
      <w:r w:rsidR="00621D15" w:rsidRPr="00D1238D">
        <w:t>—</w:t>
      </w:r>
      <w:r w:rsidRPr="004C2D8E">
        <w:t xml:space="preserve"> это протокол прикладного уровня, используемый для передачи гипертекстовых документов в сети Интернет. Он лежит в основе обмена данными между веб-браузерами и серверами, обеспечивая загрузку веб-страниц, изображений, видео и других ресурсов.</w:t>
      </w:r>
    </w:p>
    <w:bookmarkEnd w:id="6"/>
    <w:p w14:paraId="6924B148" w14:textId="709DA676" w:rsidR="26B8DED2" w:rsidRDefault="26B8DED2" w:rsidP="26B8DED2"/>
    <w:p w14:paraId="63A1A4BE" w14:textId="5A4A5D2A" w:rsidR="00A82498" w:rsidRDefault="00A82498" w:rsidP="006365CB">
      <w:pPr>
        <w:pStyle w:val="1"/>
        <w:spacing w:before="240"/>
      </w:pPr>
      <w:bookmarkStart w:id="7" w:name="_Toc195909857"/>
      <w:r>
        <w:lastRenderedPageBreak/>
        <w:t>Перечень сокращений</w:t>
      </w:r>
      <w:bookmarkEnd w:id="7"/>
    </w:p>
    <w:p w14:paraId="22C58DD4" w14:textId="427A1CF8" w:rsidR="003D0F9D" w:rsidRPr="004C2D8E" w:rsidRDefault="003D0F9D" w:rsidP="00EC6DB9">
      <w:pPr>
        <w:spacing w:before="200"/>
      </w:pPr>
      <w:bookmarkStart w:id="8" w:name="_Hlk194302473"/>
      <w:r w:rsidRPr="00992CE8">
        <w:rPr>
          <w:b/>
          <w:bCs/>
        </w:rPr>
        <w:t>GPS</w:t>
      </w:r>
      <w:r w:rsidRPr="00165FFB">
        <w:t xml:space="preserve"> </w:t>
      </w:r>
      <w:r w:rsidR="00D1238D" w:rsidRPr="00D1238D">
        <w:t>—</w:t>
      </w:r>
      <w:r w:rsidRPr="00165FFB">
        <w:t xml:space="preserve"> Global </w:t>
      </w:r>
      <w:proofErr w:type="spellStart"/>
      <w:r w:rsidRPr="00165FFB">
        <w:t>Positioning</w:t>
      </w:r>
      <w:proofErr w:type="spellEnd"/>
      <w:r w:rsidRPr="00165FFB">
        <w:t xml:space="preserve"> System</w:t>
      </w:r>
      <w:r w:rsidR="004C2D8E" w:rsidRPr="004C2D8E">
        <w:t>.</w:t>
      </w:r>
    </w:p>
    <w:p w14:paraId="0FDECB45" w14:textId="2DA07A72" w:rsidR="003D0F9D" w:rsidRPr="00621D15" w:rsidRDefault="003D0F9D" w:rsidP="00EC6DB9">
      <w:pPr>
        <w:spacing w:before="200"/>
      </w:pPr>
      <w:r w:rsidRPr="00992CE8">
        <w:rPr>
          <w:b/>
          <w:bCs/>
        </w:rPr>
        <w:t>API</w:t>
      </w:r>
      <w:r w:rsidRPr="00165FFB">
        <w:t xml:space="preserve"> </w:t>
      </w:r>
      <w:r w:rsidR="00D1238D" w:rsidRPr="00D1238D">
        <w:t>—</w:t>
      </w:r>
      <w:r w:rsidRPr="00165FFB">
        <w:t xml:space="preserve"> Application </w:t>
      </w:r>
      <w:proofErr w:type="spellStart"/>
      <w:r w:rsidRPr="00165FFB">
        <w:t>Programming</w:t>
      </w:r>
      <w:proofErr w:type="spellEnd"/>
      <w:r w:rsidRPr="00165FFB">
        <w:t xml:space="preserve"> Interface</w:t>
      </w:r>
      <w:r w:rsidR="004C2D8E" w:rsidRPr="00621D15">
        <w:t>.</w:t>
      </w:r>
    </w:p>
    <w:p w14:paraId="46583931" w14:textId="00B37E1E" w:rsidR="003D0F9D" w:rsidRPr="004C2D8E" w:rsidRDefault="003D0F9D" w:rsidP="00EC6DB9">
      <w:pPr>
        <w:spacing w:before="200"/>
      </w:pPr>
      <w:r w:rsidRPr="00992CE8">
        <w:rPr>
          <w:b/>
          <w:bCs/>
        </w:rPr>
        <w:t>PyQt6</w:t>
      </w:r>
      <w:r w:rsidRPr="00165FFB">
        <w:t xml:space="preserve"> </w:t>
      </w:r>
      <w:r w:rsidR="00D1238D" w:rsidRPr="00D1238D">
        <w:t>—</w:t>
      </w:r>
      <w:r w:rsidRPr="00165FFB">
        <w:t xml:space="preserve"> Python </w:t>
      </w:r>
      <w:proofErr w:type="spellStart"/>
      <w:r w:rsidRPr="00165FFB">
        <w:t>Qt</w:t>
      </w:r>
      <w:proofErr w:type="spellEnd"/>
      <w:r w:rsidRPr="00165FFB">
        <w:t xml:space="preserve"> 6</w:t>
      </w:r>
      <w:r w:rsidR="004C2D8E" w:rsidRPr="004C2D8E">
        <w:t>.</w:t>
      </w:r>
    </w:p>
    <w:p w14:paraId="40A8C453" w14:textId="6E48AD16" w:rsidR="00766277" w:rsidRPr="00676C7E" w:rsidRDefault="00766277" w:rsidP="00EC6DB9">
      <w:pPr>
        <w:spacing w:before="200"/>
      </w:pPr>
      <w:r w:rsidRPr="00766277">
        <w:rPr>
          <w:b/>
          <w:bCs/>
        </w:rPr>
        <w:t>ПК</w:t>
      </w:r>
      <w:r>
        <w:t xml:space="preserve"> </w:t>
      </w:r>
      <w:r w:rsidRPr="00D1238D">
        <w:t>—</w:t>
      </w:r>
      <w:r>
        <w:t xml:space="preserve"> Персональный Компьютер</w:t>
      </w:r>
      <w:r w:rsidR="008D0CF1" w:rsidRPr="00676C7E">
        <w:t>.</w:t>
      </w:r>
    </w:p>
    <w:p w14:paraId="41F55982" w14:textId="791680C3" w:rsidR="004C2D8E" w:rsidRPr="008D0CF1" w:rsidRDefault="004C2D8E" w:rsidP="00EC6DB9">
      <w:pPr>
        <w:spacing w:before="200"/>
      </w:pPr>
      <w:r w:rsidRPr="004C2D8E">
        <w:rPr>
          <w:b/>
          <w:bCs/>
          <w:lang w:val="en-US"/>
        </w:rPr>
        <w:t>HTTP</w:t>
      </w:r>
      <w:r w:rsidRPr="00621D15">
        <w:t xml:space="preserve"> </w:t>
      </w:r>
      <w:r w:rsidR="00621D15" w:rsidRPr="00D1238D">
        <w:t>—</w:t>
      </w:r>
      <w:r w:rsidRPr="00621D15">
        <w:t xml:space="preserve"> </w:t>
      </w:r>
      <w:proofErr w:type="spellStart"/>
      <w:r>
        <w:rPr>
          <w:lang w:val="en-US"/>
        </w:rPr>
        <w:t>HyperText</w:t>
      </w:r>
      <w:proofErr w:type="spellEnd"/>
      <w:r w:rsidRPr="00621D15">
        <w:t xml:space="preserve"> </w:t>
      </w:r>
      <w:r>
        <w:rPr>
          <w:lang w:val="en-US"/>
        </w:rPr>
        <w:t>Transfer</w:t>
      </w:r>
      <w:r w:rsidRPr="00621D15">
        <w:t xml:space="preserve"> </w:t>
      </w:r>
      <w:r>
        <w:rPr>
          <w:lang w:val="en-US"/>
        </w:rPr>
        <w:t>Protocol</w:t>
      </w:r>
      <w:r w:rsidR="008D0CF1" w:rsidRPr="008D0CF1">
        <w:t>.</w:t>
      </w:r>
    </w:p>
    <w:p w14:paraId="3C4A7A37" w14:textId="013D59B8" w:rsidR="00322F05" w:rsidRPr="008D0CF1" w:rsidRDefault="00322F05" w:rsidP="00EC6DB9">
      <w:pPr>
        <w:spacing w:before="200"/>
      </w:pPr>
      <w:r w:rsidRPr="00322F05">
        <w:rPr>
          <w:b/>
          <w:bCs/>
        </w:rPr>
        <w:t>ФГБОУ ВО</w:t>
      </w:r>
      <w:r>
        <w:rPr>
          <w:b/>
          <w:bCs/>
        </w:rPr>
        <w:t xml:space="preserve"> </w:t>
      </w:r>
      <w:r w:rsidRPr="00D1238D">
        <w:t>—</w:t>
      </w:r>
      <w:r>
        <w:rPr>
          <w:b/>
          <w:bCs/>
        </w:rPr>
        <w:t xml:space="preserve"> </w:t>
      </w:r>
      <w:r w:rsidRPr="00322F05">
        <w:t>Федеральное государственное бюджетное образовательное учреждение высшего образования</w:t>
      </w:r>
      <w:r w:rsidR="008D0CF1" w:rsidRPr="008D0CF1">
        <w:t>.</w:t>
      </w:r>
    </w:p>
    <w:p w14:paraId="38C60F96" w14:textId="51CC2149" w:rsidR="008D0CF1" w:rsidRDefault="008D0CF1" w:rsidP="00EC6DB9">
      <w:pPr>
        <w:spacing w:before="200"/>
        <w:rPr>
          <w:lang w:val="en-US"/>
        </w:rPr>
      </w:pPr>
      <w:r w:rsidRPr="00676C7E">
        <w:rPr>
          <w:b/>
          <w:bCs/>
          <w:lang w:val="en-US"/>
        </w:rPr>
        <w:t>Csv</w:t>
      </w:r>
      <w:r>
        <w:rPr>
          <w:lang w:val="en-US"/>
        </w:rPr>
        <w:t xml:space="preserve"> </w:t>
      </w:r>
      <w:r w:rsidRPr="00D1238D">
        <w:t>—</w:t>
      </w:r>
      <w:r>
        <w:rPr>
          <w:b/>
          <w:bCs/>
        </w:rPr>
        <w:t xml:space="preserve"> </w:t>
      </w:r>
      <w:r>
        <w:rPr>
          <w:lang w:val="en-US"/>
        </w:rPr>
        <w:t>Comma</w:t>
      </w:r>
      <w:r w:rsidRPr="008D0CF1">
        <w:t>-</w:t>
      </w:r>
      <w:proofErr w:type="spellStart"/>
      <w:r w:rsidRPr="008D0CF1">
        <w:t>Separated</w:t>
      </w:r>
      <w:proofErr w:type="spellEnd"/>
      <w:r w:rsidRPr="008D0CF1">
        <w:t xml:space="preserve"> </w:t>
      </w:r>
      <w:proofErr w:type="spellStart"/>
      <w:r w:rsidRPr="008D0CF1">
        <w:t>Values</w:t>
      </w:r>
      <w:proofErr w:type="spellEnd"/>
      <w:r>
        <w:rPr>
          <w:lang w:val="en-US"/>
        </w:rPr>
        <w:t>.</w:t>
      </w:r>
    </w:p>
    <w:p w14:paraId="73A923A0" w14:textId="1AB4D238" w:rsidR="008D0CF1" w:rsidRDefault="008D0CF1" w:rsidP="00EC6DB9">
      <w:pPr>
        <w:spacing w:before="200"/>
        <w:rPr>
          <w:lang w:val="en-US"/>
        </w:rPr>
      </w:pPr>
      <w:r w:rsidRPr="00676C7E">
        <w:rPr>
          <w:rFonts w:eastAsia="Times New Roman" w:cs="Times New Roman"/>
          <w:b/>
          <w:bCs/>
          <w:szCs w:val="24"/>
        </w:rPr>
        <w:t>JSON</w:t>
      </w:r>
      <w:r>
        <w:rPr>
          <w:rFonts w:eastAsia="Times New Roman" w:cs="Times New Roman"/>
          <w:szCs w:val="24"/>
          <w:lang w:val="en-US"/>
        </w:rPr>
        <w:t xml:space="preserve"> </w:t>
      </w:r>
      <w:r w:rsidRPr="00D1238D">
        <w:t>—</w:t>
      </w:r>
      <w:r w:rsidR="00676C7E">
        <w:rPr>
          <w:lang w:val="en-US"/>
        </w:rPr>
        <w:t xml:space="preserve"> </w:t>
      </w:r>
      <w:r w:rsidR="00676C7E" w:rsidRPr="00676C7E">
        <w:t xml:space="preserve">JavaScript Object </w:t>
      </w:r>
      <w:proofErr w:type="spellStart"/>
      <w:r w:rsidR="00676C7E" w:rsidRPr="00676C7E">
        <w:t>Notation</w:t>
      </w:r>
      <w:proofErr w:type="spellEnd"/>
      <w:r w:rsidR="00676C7E">
        <w:rPr>
          <w:lang w:val="en-US"/>
        </w:rPr>
        <w:t>.</w:t>
      </w:r>
    </w:p>
    <w:p w14:paraId="76A16C9B" w14:textId="1D488E88" w:rsidR="00676C7E" w:rsidRDefault="00676C7E" w:rsidP="00EC6DB9">
      <w:pPr>
        <w:spacing w:before="200"/>
      </w:pPr>
      <w:r w:rsidRPr="00676C7E">
        <w:rPr>
          <w:b/>
          <w:bCs/>
        </w:rPr>
        <w:t>ГОСТ</w:t>
      </w:r>
      <w:r>
        <w:rPr>
          <w:b/>
          <w:bCs/>
        </w:rPr>
        <w:t xml:space="preserve"> </w:t>
      </w:r>
      <w:r w:rsidRPr="00D1238D">
        <w:t>—</w:t>
      </w:r>
      <w:r>
        <w:t xml:space="preserve"> М</w:t>
      </w:r>
      <w:r w:rsidRPr="00676C7E">
        <w:t>ежгосударственный стандарт</w:t>
      </w:r>
      <w:r>
        <w:t>.</w:t>
      </w:r>
    </w:p>
    <w:p w14:paraId="4A5D109A" w14:textId="70619A67" w:rsidR="00676C7E" w:rsidRDefault="00676C7E" w:rsidP="00EC6DB9">
      <w:pPr>
        <w:spacing w:before="200"/>
      </w:pPr>
      <w:r w:rsidRPr="00676C7E">
        <w:rPr>
          <w:b/>
          <w:bCs/>
        </w:rPr>
        <w:t>ПЭВМ</w:t>
      </w:r>
      <w:r>
        <w:t xml:space="preserve"> —</w:t>
      </w:r>
      <w:r>
        <w:t xml:space="preserve"> </w:t>
      </w:r>
      <w:r w:rsidRPr="00676C7E">
        <w:t>персональная электронно-вычислительная машина</w:t>
      </w:r>
      <w:r>
        <w:t>.</w:t>
      </w:r>
    </w:p>
    <w:p w14:paraId="5F1471A1" w14:textId="7612F100" w:rsidR="00676C7E" w:rsidRDefault="00676C7E" w:rsidP="00EC6DB9">
      <w:pPr>
        <w:spacing w:before="200"/>
      </w:pPr>
      <w:r>
        <w:rPr>
          <w:b/>
          <w:bCs/>
        </w:rPr>
        <w:t xml:space="preserve">ГК РФ </w:t>
      </w:r>
      <w:r>
        <w:t xml:space="preserve">— </w:t>
      </w:r>
      <w:r w:rsidRPr="00676C7E">
        <w:t>Гражданский кодекс Российской Федерации</w:t>
      </w:r>
      <w:r>
        <w:t>.</w:t>
      </w:r>
    </w:p>
    <w:p w14:paraId="5559A9D0" w14:textId="61B63939" w:rsidR="00676C7E" w:rsidRDefault="00676C7E" w:rsidP="00EC6DB9">
      <w:pPr>
        <w:spacing w:before="200"/>
      </w:pPr>
      <w:r w:rsidRPr="00676C7E">
        <w:rPr>
          <w:b/>
          <w:bCs/>
        </w:rPr>
        <w:t>УП</w:t>
      </w:r>
      <w:r>
        <w:t xml:space="preserve"> </w:t>
      </w:r>
      <w:r>
        <w:t>—</w:t>
      </w:r>
      <w:r>
        <w:t xml:space="preserve"> Учебная практика.</w:t>
      </w:r>
    </w:p>
    <w:p w14:paraId="69FEB717" w14:textId="49AAADB1" w:rsidR="00676C7E" w:rsidRPr="00676C7E" w:rsidRDefault="00676C7E" w:rsidP="00EC6DB9">
      <w:pPr>
        <w:spacing w:before="200"/>
        <w:rPr>
          <w:b/>
          <w:bCs/>
        </w:rPr>
      </w:pPr>
      <w:r w:rsidRPr="00676C7E">
        <w:rPr>
          <w:b/>
          <w:bCs/>
        </w:rPr>
        <w:t>ПЗ</w:t>
      </w:r>
      <w:r>
        <w:t xml:space="preserve"> </w:t>
      </w:r>
      <w:r>
        <w:t>—</w:t>
      </w:r>
      <w:r>
        <w:t xml:space="preserve"> Пояснительная записка.</w:t>
      </w:r>
    </w:p>
    <w:p w14:paraId="33BE20FE" w14:textId="77777777" w:rsidR="00322F05" w:rsidRPr="00322F05" w:rsidRDefault="00322F05" w:rsidP="00EC6DB9">
      <w:pPr>
        <w:spacing w:before="200"/>
      </w:pPr>
    </w:p>
    <w:bookmarkEnd w:id="8"/>
    <w:p w14:paraId="376EF516" w14:textId="77777777" w:rsidR="003D0F9D" w:rsidRPr="003D0F9D" w:rsidRDefault="003D0F9D" w:rsidP="003D0F9D"/>
    <w:p w14:paraId="38600864" w14:textId="7D888C5C" w:rsidR="00592879" w:rsidRDefault="00592879" w:rsidP="006365CB">
      <w:pPr>
        <w:pStyle w:val="1"/>
        <w:spacing w:before="240"/>
      </w:pPr>
      <w:bookmarkStart w:id="9" w:name="_Toc195909858"/>
      <w:r>
        <w:lastRenderedPageBreak/>
        <w:t>Основные сведения о разработке</w:t>
      </w:r>
      <w:bookmarkEnd w:id="9"/>
    </w:p>
    <w:p w14:paraId="1C1DBC91" w14:textId="4E40F4BD" w:rsidR="00BB5712" w:rsidRPr="00BB5712" w:rsidRDefault="00BB5712" w:rsidP="00EC6DB9">
      <w:pPr>
        <w:spacing w:before="200"/>
      </w:pPr>
      <w:bookmarkStart w:id="10" w:name="_Hlk194302482"/>
      <w:r>
        <w:t>В данн</w:t>
      </w:r>
      <w:r w:rsidR="00450244">
        <w:t xml:space="preserve">ом </w:t>
      </w:r>
      <w:r>
        <w:t>разделе настоящего технического задания содержатся сведения о разработке</w:t>
      </w:r>
      <w:r w:rsidR="00956041">
        <w:t>.</w:t>
      </w:r>
    </w:p>
    <w:p w14:paraId="41078D8B" w14:textId="665A6E91" w:rsidR="00F91124" w:rsidRDefault="00A52CF3" w:rsidP="006365CB">
      <w:pPr>
        <w:pStyle w:val="2"/>
        <w:spacing w:before="240"/>
      </w:pPr>
      <w:bookmarkStart w:id="11" w:name="_Toc195909859"/>
      <w:bookmarkEnd w:id="10"/>
      <w:r>
        <w:t>Наименование разработки</w:t>
      </w:r>
      <w:bookmarkEnd w:id="11"/>
    </w:p>
    <w:p w14:paraId="5DA79D4C" w14:textId="34ECEBF7" w:rsidR="00BB5712" w:rsidRPr="00D82438" w:rsidRDefault="00440E7C" w:rsidP="00E936B8">
      <w:pPr>
        <w:spacing w:before="200"/>
      </w:pPr>
      <w:bookmarkStart w:id="12" w:name="_Hlk194302525"/>
      <w:r>
        <w:t>Наименование приложения, разрабатываемого в ходе учебной практики:</w:t>
      </w:r>
      <w:r w:rsidR="0052638A">
        <w:t xml:space="preserve"> «Прогноз погоды»</w:t>
      </w:r>
      <w:r w:rsidR="00085E8F">
        <w:t>.</w:t>
      </w:r>
    </w:p>
    <w:p w14:paraId="4D0F4268" w14:textId="1ED491D0" w:rsidR="00A52CF3" w:rsidRDefault="00A52CF3" w:rsidP="006365CB">
      <w:pPr>
        <w:pStyle w:val="2"/>
        <w:spacing w:before="240"/>
      </w:pPr>
      <w:bookmarkStart w:id="13" w:name="_Toc195909860"/>
      <w:bookmarkEnd w:id="12"/>
      <w:r>
        <w:t>Цель и задачи</w:t>
      </w:r>
      <w:bookmarkEnd w:id="13"/>
    </w:p>
    <w:p w14:paraId="428E9A83" w14:textId="55F2CACE" w:rsidR="00BB5712" w:rsidRDefault="00DF25C0" w:rsidP="00EC6DB9">
      <w:pPr>
        <w:spacing w:before="200"/>
      </w:pPr>
      <w:bookmarkStart w:id="14" w:name="_Hlk194302545"/>
      <w:r w:rsidRPr="00D1238D">
        <w:t>Цель</w:t>
      </w:r>
      <w:r w:rsidR="00440E7C" w:rsidRPr="00D1238D">
        <w:t>ю разработки является</w:t>
      </w:r>
      <w:r w:rsidRPr="00D1238D">
        <w:t xml:space="preserve"> </w:t>
      </w:r>
      <w:r w:rsidR="00D1238D">
        <w:t>создание</w:t>
      </w:r>
      <w:r w:rsidRPr="00DF25C0">
        <w:t xml:space="preserve"> удобного и точного приложения для ПК для получения прогноза погоды</w:t>
      </w:r>
      <w:r w:rsidR="00E936B8">
        <w:t xml:space="preserve"> и подготовить необходимую документацию.</w:t>
      </w:r>
    </w:p>
    <w:p w14:paraId="52E408DA" w14:textId="7E28CE2B" w:rsidR="00DF25C0" w:rsidRPr="00DF25C0" w:rsidRDefault="00DF25C0" w:rsidP="00E936B8">
      <w:r w:rsidRPr="00DF25C0">
        <w:rPr>
          <w:b/>
          <w:bCs/>
        </w:rPr>
        <w:t>Задачи</w:t>
      </w:r>
      <w:r w:rsidRPr="00DF25C0">
        <w:t>:</w:t>
      </w:r>
    </w:p>
    <w:p w14:paraId="11348528" w14:textId="110DCF55" w:rsidR="00DF25C0" w:rsidRPr="00DF25C0" w:rsidRDefault="00247F6E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>Настроить рабочее окружения для работы</w:t>
      </w:r>
      <w:r w:rsidR="00621D15" w:rsidRPr="00621D15">
        <w:t>;</w:t>
      </w:r>
    </w:p>
    <w:p w14:paraId="05F3C072" w14:textId="64A99510" w:rsidR="00291D50" w:rsidRDefault="00247F6E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>Спроектировать приложение</w:t>
      </w:r>
      <w:r w:rsidR="00621D15">
        <w:rPr>
          <w:lang w:val="en-US"/>
        </w:rPr>
        <w:t>;</w:t>
      </w:r>
    </w:p>
    <w:p w14:paraId="01A88D36" w14:textId="3A029FD7" w:rsidR="00291D50" w:rsidRDefault="00291D50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>Реализовать необходимые функции приложения</w:t>
      </w:r>
      <w:r w:rsidR="00621D15">
        <w:rPr>
          <w:lang w:val="en-US"/>
        </w:rPr>
        <w:t>;</w:t>
      </w:r>
    </w:p>
    <w:p w14:paraId="30B6597B" w14:textId="5147FA86" w:rsidR="00291D50" w:rsidRDefault="00291D50" w:rsidP="00291D50">
      <w:pPr>
        <w:pStyle w:val="a0"/>
        <w:numPr>
          <w:ilvl w:val="0"/>
          <w:numId w:val="60"/>
        </w:numPr>
      </w:pPr>
      <w:r>
        <w:t>Определение местоположения</w:t>
      </w:r>
      <w:r w:rsidR="008B1576">
        <w:t xml:space="preserve"> (</w:t>
      </w:r>
      <w:r w:rsidR="00322F05">
        <w:t>см</w:t>
      </w:r>
      <w:r w:rsidR="00F261BF">
        <w:t>.</w:t>
      </w:r>
      <w:r w:rsidR="00322F05">
        <w:t xml:space="preserve"> рисунок</w:t>
      </w:r>
      <w:r w:rsidR="008B1576">
        <w:t xml:space="preserve"> 4)</w:t>
      </w:r>
      <w:r w:rsidR="00621D15">
        <w:rPr>
          <w:lang w:val="en-US"/>
        </w:rPr>
        <w:t>;</w:t>
      </w:r>
    </w:p>
    <w:p w14:paraId="34EE858C" w14:textId="56E40704" w:rsidR="00291D50" w:rsidRDefault="00291D50" w:rsidP="00291D50">
      <w:pPr>
        <w:pStyle w:val="a0"/>
        <w:numPr>
          <w:ilvl w:val="0"/>
          <w:numId w:val="60"/>
        </w:numPr>
      </w:pPr>
      <w:r>
        <w:t xml:space="preserve">Поиск городов по совпадениям основываясь на вводе пользователя </w:t>
      </w:r>
      <w:r w:rsidR="008B1576">
        <w:t>(</w:t>
      </w:r>
      <w:r w:rsidR="00322F05">
        <w:t>см. рисунок</w:t>
      </w:r>
      <w:r w:rsidR="008B1576">
        <w:t xml:space="preserve"> 4)</w:t>
      </w:r>
      <w:r w:rsidR="00621D15" w:rsidRPr="00621D15">
        <w:t>;</w:t>
      </w:r>
    </w:p>
    <w:p w14:paraId="5FA67CE7" w14:textId="1E4BDAD9" w:rsidR="00291D50" w:rsidRDefault="00291D50" w:rsidP="00291D50">
      <w:pPr>
        <w:pStyle w:val="a0"/>
        <w:numPr>
          <w:ilvl w:val="0"/>
          <w:numId w:val="60"/>
        </w:numPr>
      </w:pPr>
      <w:r>
        <w:t>Прогноз погоды на день и неделю</w:t>
      </w:r>
      <w:r w:rsidR="008B1576">
        <w:t xml:space="preserve"> (</w:t>
      </w:r>
      <w:r w:rsidR="00322F05">
        <w:t>см. рисунок</w:t>
      </w:r>
      <w:r w:rsidR="008B1576">
        <w:t xml:space="preserve"> 5)</w:t>
      </w:r>
      <w:r w:rsidR="00621D15">
        <w:rPr>
          <w:lang w:val="en-US"/>
        </w:rPr>
        <w:t>;</w:t>
      </w:r>
    </w:p>
    <w:p w14:paraId="233ED326" w14:textId="566458E9" w:rsidR="00291D50" w:rsidRDefault="00291D50" w:rsidP="00291D50">
      <w:pPr>
        <w:pStyle w:val="a0"/>
        <w:numPr>
          <w:ilvl w:val="0"/>
          <w:numId w:val="60"/>
        </w:numPr>
      </w:pPr>
      <w:r>
        <w:t>Смена языка приложения между русским и английским языком</w:t>
      </w:r>
      <w:r w:rsidR="008B1576">
        <w:t xml:space="preserve"> (</w:t>
      </w:r>
      <w:r w:rsidR="00322F05">
        <w:t>см. рисунок</w:t>
      </w:r>
      <w:r w:rsidR="008B1576">
        <w:t xml:space="preserve"> 4)</w:t>
      </w:r>
      <w:r w:rsidR="00621D15" w:rsidRPr="00621D15">
        <w:t>;</w:t>
      </w:r>
    </w:p>
    <w:p w14:paraId="39FC1D8C" w14:textId="283A5F67" w:rsidR="00DF25C0" w:rsidRPr="00DF25C0" w:rsidRDefault="00247F6E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>Написать код для приложения</w:t>
      </w:r>
      <w:r w:rsidR="00621D15">
        <w:rPr>
          <w:lang w:val="en-US"/>
        </w:rPr>
        <w:t>;</w:t>
      </w:r>
    </w:p>
    <w:p w14:paraId="18065456" w14:textId="206852FF" w:rsidR="00DF25C0" w:rsidRPr="00DF25C0" w:rsidRDefault="00247F6E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>Протестировать приложение</w:t>
      </w:r>
      <w:r w:rsidR="00621D15">
        <w:rPr>
          <w:lang w:val="en-US"/>
        </w:rPr>
        <w:t>;</w:t>
      </w:r>
    </w:p>
    <w:p w14:paraId="1B534D61" w14:textId="2597676A" w:rsidR="00DF25C0" w:rsidRPr="00BB5712" w:rsidRDefault="00CD35C1" w:rsidP="009A5B24">
      <w:pPr>
        <w:numPr>
          <w:ilvl w:val="0"/>
          <w:numId w:val="27"/>
        </w:numPr>
        <w:tabs>
          <w:tab w:val="clear" w:pos="720"/>
        </w:tabs>
        <w:ind w:left="1134" w:hanging="283"/>
      </w:pPr>
      <w:r>
        <w:t xml:space="preserve">Подготовить эксплуатационную </w:t>
      </w:r>
      <w:r w:rsidR="005C034B">
        <w:t>документацию</w:t>
      </w:r>
      <w:bookmarkEnd w:id="14"/>
      <w:r w:rsidR="00621D15">
        <w:rPr>
          <w:lang w:val="en-US"/>
        </w:rPr>
        <w:t>.</w:t>
      </w:r>
    </w:p>
    <w:p w14:paraId="52EDEC11" w14:textId="3164E5F8" w:rsidR="00A52CF3" w:rsidRDefault="00847368" w:rsidP="006365CB">
      <w:pPr>
        <w:pStyle w:val="2"/>
        <w:spacing w:before="240"/>
      </w:pPr>
      <w:bookmarkStart w:id="15" w:name="_Toc195909861"/>
      <w:r>
        <w:t>Сведения об участниках разработки</w:t>
      </w:r>
      <w:bookmarkEnd w:id="15"/>
    </w:p>
    <w:p w14:paraId="05481815" w14:textId="6E224A3A" w:rsidR="26B8DED2" w:rsidRDefault="00BB5712" w:rsidP="00EC6DB9">
      <w:pPr>
        <w:spacing w:before="200"/>
      </w:pPr>
      <w:bookmarkStart w:id="16" w:name="_Hlk194302561"/>
      <w:r>
        <w:t>Исполнителем настоящей работы является студент ФГБОУ ВО «Вятского Государственного университета (Колледжа ВятГУ) группы ИСПк-205-52-00</w:t>
      </w:r>
      <w:r w:rsidR="002437BC" w:rsidRPr="002437BC">
        <w:t xml:space="preserve"> </w:t>
      </w:r>
      <w:r w:rsidR="002437BC">
        <w:t>Головёшкин Андрей Евгеньевич.</w:t>
      </w:r>
      <w:r>
        <w:tab/>
      </w:r>
    </w:p>
    <w:p w14:paraId="1490EC70" w14:textId="7A60DCDB" w:rsidR="00BB5712" w:rsidRDefault="00BB5712" w:rsidP="00EC6DB9">
      <w:pPr>
        <w:spacing w:before="200"/>
      </w:pPr>
      <w:r>
        <w:t>Заказчиком настоящей работы является коллектив преподавателей ФГБОУ ВО «Вятского Государственного университета (Колледжа ВятГУ)</w:t>
      </w:r>
      <w:r w:rsidR="009654A9">
        <w:t>»:</w:t>
      </w:r>
      <w:r>
        <w:t xml:space="preserve"> </w:t>
      </w:r>
    </w:p>
    <w:p w14:paraId="41430F8F" w14:textId="77777777" w:rsidR="00614B88" w:rsidRPr="00CF31C2" w:rsidRDefault="00614B88" w:rsidP="00EC6DB9">
      <w:pPr>
        <w:spacing w:before="200"/>
      </w:pPr>
      <w:r>
        <w:t>В качестве заказчика выступает к</w:t>
      </w:r>
      <w:r w:rsidRPr="00CE5E93">
        <w:t xml:space="preserve">оллектив преподавателей </w:t>
      </w:r>
      <w:r>
        <w:t>ФГБОУ ВО «Вятского государственного университета» (</w:t>
      </w:r>
      <w:r w:rsidRPr="00CE5E93">
        <w:t>Колледжа ВятГУ</w:t>
      </w:r>
      <w:r>
        <w:t>)</w:t>
      </w:r>
      <w:r w:rsidRPr="00CE5E93">
        <w:t xml:space="preserve"> в составе</w:t>
      </w:r>
      <w:r>
        <w:t>:</w:t>
      </w:r>
    </w:p>
    <w:p w14:paraId="44B8A522" w14:textId="00769DE5" w:rsidR="00614B88" w:rsidRPr="00D1238D" w:rsidRDefault="00614B88" w:rsidP="00B91F1F">
      <w:pPr>
        <w:pStyle w:val="vguList2"/>
        <w:ind w:left="709" w:firstLine="0"/>
      </w:pPr>
      <w:r w:rsidRPr="002332DF">
        <w:t xml:space="preserve">Чистяков Геннадий Андреевич </w:t>
      </w:r>
      <w:r>
        <w:t>–</w:t>
      </w:r>
      <w:r w:rsidRPr="002332DF">
        <w:t xml:space="preserve"> </w:t>
      </w:r>
      <w:r w:rsidRPr="00D1238D">
        <w:t>руководитель</w:t>
      </w:r>
      <w:r w:rsidR="00D1238D" w:rsidRPr="00D1238D">
        <w:t xml:space="preserve"> образовательной программы</w:t>
      </w:r>
      <w:r w:rsidR="00085E8F" w:rsidRPr="00085E8F">
        <w:t>;</w:t>
      </w:r>
    </w:p>
    <w:p w14:paraId="7AA3EE6D" w14:textId="04C98E3C" w:rsidR="00614B88" w:rsidRPr="002332DF" w:rsidRDefault="00614B88" w:rsidP="00FA51EE">
      <w:pPr>
        <w:pStyle w:val="vguList2"/>
        <w:ind w:left="709" w:firstLine="0"/>
      </w:pPr>
      <w:r>
        <w:t>Жукова Мария Николаевна</w:t>
      </w:r>
      <w:r w:rsidRPr="002332DF">
        <w:t xml:space="preserve"> – </w:t>
      </w:r>
      <w:r w:rsidR="00E936B8">
        <w:t>преподаватель</w:t>
      </w:r>
      <w:r w:rsidRPr="002332DF">
        <w:t xml:space="preserve"> по разработке технического задания</w:t>
      </w:r>
      <w:r w:rsidR="00085E8F" w:rsidRPr="00085E8F">
        <w:t>;</w:t>
      </w:r>
    </w:p>
    <w:p w14:paraId="7DFECD12" w14:textId="2ABA0C99" w:rsidR="00614B88" w:rsidRPr="002332DF" w:rsidRDefault="00614B88" w:rsidP="00FA51EE">
      <w:pPr>
        <w:pStyle w:val="vguList2"/>
        <w:ind w:left="709" w:firstLine="0"/>
      </w:pPr>
      <w:r w:rsidRPr="002332DF">
        <w:t xml:space="preserve">Самоделкин Павел Андреевич – </w:t>
      </w:r>
      <w:r w:rsidR="00D1238D">
        <w:t>преподаватель</w:t>
      </w:r>
      <w:r w:rsidR="00D1238D" w:rsidRPr="002332DF">
        <w:t xml:space="preserve"> </w:t>
      </w:r>
      <w:r w:rsidRPr="002332DF">
        <w:t>учебной практики</w:t>
      </w:r>
      <w:r w:rsidR="00085E8F" w:rsidRPr="00085E8F">
        <w:t>;</w:t>
      </w:r>
    </w:p>
    <w:p w14:paraId="6317D99D" w14:textId="0ADA7C9D" w:rsidR="00614B88" w:rsidRDefault="00614B88" w:rsidP="00FA51EE">
      <w:pPr>
        <w:pStyle w:val="vguList2"/>
        <w:ind w:left="709" w:firstLine="0"/>
      </w:pPr>
      <w:r w:rsidRPr="002332DF">
        <w:lastRenderedPageBreak/>
        <w:t xml:space="preserve">Самоделкин Павел Андреевич - </w:t>
      </w:r>
      <w:r w:rsidR="00D1238D">
        <w:t>преподаватель</w:t>
      </w:r>
      <w:r w:rsidR="00D1238D" w:rsidRPr="002332DF">
        <w:t xml:space="preserve"> </w:t>
      </w:r>
      <w:r w:rsidRPr="002332DF">
        <w:t xml:space="preserve">по внедрению </w:t>
      </w:r>
      <w:r>
        <w:t>информационных</w:t>
      </w:r>
      <w:r w:rsidRPr="002332DF">
        <w:t xml:space="preserve"> систем</w:t>
      </w:r>
      <w:r w:rsidRPr="00EA7162">
        <w:t>.</w:t>
      </w:r>
    </w:p>
    <w:p w14:paraId="0A193ADC" w14:textId="4639B90C" w:rsidR="00847368" w:rsidRDefault="00847368" w:rsidP="00322F05">
      <w:pPr>
        <w:pStyle w:val="2"/>
        <w:spacing w:before="240"/>
        <w:ind w:firstLine="709"/>
      </w:pPr>
      <w:bookmarkStart w:id="17" w:name="_Toc195909862"/>
      <w:bookmarkEnd w:id="16"/>
      <w:r>
        <w:t>Сроки разработки</w:t>
      </w:r>
      <w:bookmarkEnd w:id="17"/>
    </w:p>
    <w:p w14:paraId="4941EE4D" w14:textId="366AB4DF" w:rsidR="552A97F5" w:rsidRPr="00D82438" w:rsidRDefault="00E37D9B" w:rsidP="00322F05">
      <w:pPr>
        <w:spacing w:before="200"/>
        <w:ind w:firstLine="709"/>
      </w:pPr>
      <w:bookmarkStart w:id="18" w:name="_Hlk194302626"/>
      <w:r w:rsidRPr="00E37D9B">
        <w:t xml:space="preserve">Разработка программного продукта должна быть осуществлена с </w:t>
      </w:r>
      <w:r w:rsidR="00B764A8">
        <w:t>15.01.2025 по 19.06.2025</w:t>
      </w:r>
      <w:r w:rsidR="00D82438" w:rsidRPr="00D82438">
        <w:t>.</w:t>
      </w:r>
    </w:p>
    <w:p w14:paraId="27F4140B" w14:textId="08376DA8" w:rsidR="00E37D9B" w:rsidRDefault="00847368" w:rsidP="00322F05">
      <w:pPr>
        <w:pStyle w:val="2"/>
        <w:spacing w:before="240"/>
        <w:ind w:left="-284" w:firstLine="993"/>
      </w:pPr>
      <w:bookmarkStart w:id="19" w:name="_Toc195909863"/>
      <w:bookmarkEnd w:id="18"/>
      <w:r>
        <w:t>Назначение разработки</w:t>
      </w:r>
      <w:bookmarkEnd w:id="19"/>
    </w:p>
    <w:p w14:paraId="341872D0" w14:textId="7920DFE9" w:rsidR="0041236F" w:rsidRPr="00EC6DB9" w:rsidRDefault="0041236F" w:rsidP="00085E8F">
      <w:pPr>
        <w:spacing w:before="200"/>
        <w:ind w:firstLine="709"/>
      </w:pPr>
      <w:bookmarkStart w:id="20" w:name="_Hlk194302610"/>
      <w:r w:rsidRPr="00EC6DB9">
        <w:t>Функциональн</w:t>
      </w:r>
      <w:r w:rsidR="00ED5986" w:rsidRPr="00EC6DB9">
        <w:t>ым</w:t>
      </w:r>
      <w:r w:rsidRPr="00EC6DB9">
        <w:t xml:space="preserve"> </w:t>
      </w:r>
      <w:r w:rsidR="00D82438" w:rsidRPr="00EC6DB9">
        <w:t xml:space="preserve">назначением </w:t>
      </w:r>
      <w:r w:rsidR="00D82438">
        <w:t xml:space="preserve">является </w:t>
      </w:r>
      <w:r w:rsidR="00CD35C1" w:rsidRPr="00EC6DB9">
        <w:t xml:space="preserve">настольное приложение для ПК, предназначенное для мониторинга и анализа погодных условий в различных регионах. Оно позволяет пользователям получать актуальные данные о температуре, влажности, скорости ветра и других метеорологических показателях, а также строить графики и визуализировать прогнозы на основе исторических данных. </w:t>
      </w:r>
    </w:p>
    <w:p w14:paraId="40FBEDD6" w14:textId="3ECA33ED" w:rsidR="006D3AA3" w:rsidRPr="00EC6DB9" w:rsidRDefault="0041236F" w:rsidP="00085E8F">
      <w:pPr>
        <w:spacing w:before="200"/>
        <w:ind w:firstLine="709"/>
      </w:pPr>
      <w:r w:rsidRPr="00EC6DB9">
        <w:t>Эксплуатационное назначение — это</w:t>
      </w:r>
      <w:r w:rsidR="00CD35C1" w:rsidRPr="00EC6DB9">
        <w:t xml:space="preserve"> приложение помогает планировать мероприятия, оценивать погодные риски и принимать обоснованные решения в различных сферах деятельности</w:t>
      </w:r>
      <w:r w:rsidR="006D3AA3" w:rsidRPr="00EC6DB9">
        <w:t>.</w:t>
      </w:r>
    </w:p>
    <w:p w14:paraId="41CED6DE" w14:textId="4C5608A7" w:rsidR="00592879" w:rsidRDefault="00E61B22" w:rsidP="006365CB">
      <w:pPr>
        <w:pStyle w:val="1"/>
        <w:spacing w:before="240"/>
      </w:pPr>
      <w:bookmarkStart w:id="21" w:name="_Toc195909864"/>
      <w:bookmarkEnd w:id="20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21"/>
    </w:p>
    <w:p w14:paraId="3E2F6B78" w14:textId="5E73767E" w:rsidR="00843BDB" w:rsidRPr="00E00A79" w:rsidRDefault="00843BDB" w:rsidP="00085E8F">
      <w:pPr>
        <w:spacing w:before="200"/>
        <w:rPr>
          <w:b/>
          <w:bCs/>
        </w:rPr>
      </w:pPr>
      <w:bookmarkStart w:id="22" w:name="_Hlk194302655"/>
      <w:r w:rsidRPr="00E00A79">
        <w:rPr>
          <w:b/>
          <w:bCs/>
        </w:rPr>
        <w:t>История</w:t>
      </w:r>
    </w:p>
    <w:p w14:paraId="5DC4C59A" w14:textId="09083924" w:rsidR="0095594E" w:rsidRPr="00E00A79" w:rsidRDefault="00843BDB" w:rsidP="00322F05">
      <w:pPr>
        <w:spacing w:before="200"/>
      </w:pPr>
      <w:r w:rsidRPr="00E00A79">
        <w:t>Приложения для прогноза погоды существуют уже несколько десятилетий, начиная с простых текстовых прогнозов на телевидении и радио. С развитием интернета и мобильных технологий погодные приложения стали более интерактивными и персонализированными. Первые мобильные приложения для погоды появились в начале 2000-х годов, и с тех пор они эволюционировали, предлагая не только прогнозы, но и дополнительные функции, такие как уведомления о штормах, карты осадков, интеграция с календарями и умными устройствами. Сегодня погодные приложения используют искусственный интеллект, машинное обучение и большие данные для повышения точности прогнозов.</w:t>
      </w:r>
    </w:p>
    <w:p w14:paraId="7B55D4E1" w14:textId="77777777" w:rsidR="00843BDB" w:rsidRPr="00E00A79" w:rsidRDefault="00843BDB" w:rsidP="00085E8F">
      <w:pPr>
        <w:spacing w:before="200"/>
        <w:rPr>
          <w:b/>
          <w:bCs/>
        </w:rPr>
      </w:pPr>
      <w:r w:rsidRPr="00E00A79">
        <w:rPr>
          <w:b/>
          <w:bCs/>
        </w:rPr>
        <w:t>Целевая аудитория</w:t>
      </w:r>
    </w:p>
    <w:p w14:paraId="26D4B81F" w14:textId="77777777" w:rsidR="00843BDB" w:rsidRPr="00E00A79" w:rsidRDefault="00843BDB" w:rsidP="00085E8F">
      <w:pPr>
        <w:spacing w:before="200"/>
      </w:pPr>
      <w:r w:rsidRPr="00E00A79">
        <w:t>Целевая аудитория погодных приложений широка и включает:</w:t>
      </w:r>
    </w:p>
    <w:p w14:paraId="08B13BCB" w14:textId="29D50B8C" w:rsidR="00843BDB" w:rsidRPr="00E00A79" w:rsidRDefault="00085E8F" w:rsidP="00085E8F">
      <w:pPr>
        <w:spacing w:before="200"/>
        <w:ind w:firstLine="709"/>
      </w:pPr>
      <w:r w:rsidRPr="00085E8F">
        <w:t xml:space="preserve">  </w:t>
      </w:r>
      <w:r w:rsidR="00843BDB" w:rsidRPr="00E00A79">
        <w:t>Обычных пользователей, которые хотят знать прогноз погоды на день, неделю или месяц для планирования повседневных дел.</w:t>
      </w:r>
      <w:r w:rsidR="00E00A79">
        <w:t xml:space="preserve"> </w:t>
      </w:r>
      <w:r w:rsidR="00843BDB" w:rsidRPr="00E00A79">
        <w:t>Путешественников, которым важно знать погоду в разных регионах и странах.</w:t>
      </w:r>
      <w:r w:rsidR="00E00A79">
        <w:t xml:space="preserve"> </w:t>
      </w:r>
      <w:r w:rsidR="00843BDB" w:rsidRPr="00E00A79">
        <w:t>Спортсменов и любителей активного отдыха, которые зависят от погодных условий для занятий бегом, велоспортом, альпинизмом и другими видами деятельности.</w:t>
      </w:r>
      <w:r w:rsidR="00E00A79">
        <w:t xml:space="preserve"> </w:t>
      </w:r>
      <w:r w:rsidR="00843BDB" w:rsidRPr="00E00A79">
        <w:t>Фермеров и аграриев, которым необходимы точные данные о погоде для планирования сельскохозяйственных работ.</w:t>
      </w:r>
      <w:r w:rsidR="00E00A79">
        <w:t xml:space="preserve"> </w:t>
      </w:r>
      <w:r w:rsidR="00843BDB" w:rsidRPr="00E00A79">
        <w:t>Бизнесы, такие как авиакомпании, логистические компании, которые используют погодные данные для оптимизации своих операций.</w:t>
      </w:r>
      <w:r w:rsidR="00E00A79">
        <w:t xml:space="preserve"> </w:t>
      </w:r>
      <w:r w:rsidR="00843BDB" w:rsidRPr="00E00A79">
        <w:t>Любителей науки и технологий, которые интересуются метеорологией и хотят получать детализированные данные.</w:t>
      </w:r>
    </w:p>
    <w:p w14:paraId="137516CE" w14:textId="77777777" w:rsidR="00843BDB" w:rsidRPr="00E00A79" w:rsidRDefault="00843BDB" w:rsidP="00085E8F">
      <w:pPr>
        <w:spacing w:before="200"/>
        <w:rPr>
          <w:b/>
          <w:bCs/>
        </w:rPr>
      </w:pPr>
      <w:r w:rsidRPr="00E00A79">
        <w:rPr>
          <w:b/>
          <w:bCs/>
        </w:rPr>
        <w:t>Коммерция</w:t>
      </w:r>
    </w:p>
    <w:p w14:paraId="0BB60349" w14:textId="06BAEE2C" w:rsidR="00843BDB" w:rsidRPr="00E00A79" w:rsidRDefault="00843BDB" w:rsidP="00085E8F">
      <w:pPr>
        <w:spacing w:before="200"/>
        <w:ind w:left="142" w:firstLine="709"/>
      </w:pPr>
      <w:r w:rsidRPr="00E00A79">
        <w:t>Погодные приложения могут быть как бесплатными, так и платными, с различными</w:t>
      </w:r>
      <w:r w:rsidR="00E00A79">
        <w:t xml:space="preserve"> </w:t>
      </w:r>
      <w:r w:rsidRPr="00E00A79">
        <w:t>моделями монетизации:</w:t>
      </w:r>
    </w:p>
    <w:p w14:paraId="60A8CFF9" w14:textId="77777777" w:rsidR="00843BDB" w:rsidRPr="00E00A79" w:rsidRDefault="00843BDB" w:rsidP="00085E8F">
      <w:pPr>
        <w:spacing w:before="200"/>
      </w:pPr>
      <w:r w:rsidRPr="00E00A79">
        <w:t>Реклама: Бесплатные приложения часто показывают рекламу, которая может быть связана с погодными условиями (например, реклама зонтов в дождливую погоду).</w:t>
      </w:r>
    </w:p>
    <w:p w14:paraId="473F7619" w14:textId="77777777" w:rsidR="00843BDB" w:rsidRPr="00E00A79" w:rsidRDefault="00843BDB" w:rsidP="00085E8F">
      <w:pPr>
        <w:spacing w:before="200"/>
      </w:pPr>
      <w:r w:rsidRPr="00E00A79">
        <w:t>Подписки: Премиум-версии приложений предлагают дополнительные функции, такие как расширенные прогнозы, отсутствие рекламы или интеграция с умными устройствами.</w:t>
      </w:r>
    </w:p>
    <w:p w14:paraId="68A27379" w14:textId="77777777" w:rsidR="00843BDB" w:rsidRPr="00E00A79" w:rsidRDefault="00843BDB" w:rsidP="00085E8F">
      <w:pPr>
        <w:spacing w:before="200"/>
      </w:pPr>
      <w:r w:rsidRPr="00E00A79">
        <w:t>Партнерские программы: Приложения могут сотрудничать с другими сервисами, например, туристическими агентствами или магазинами одежды, предлагая пользователям скидки или рекомендации.</w:t>
      </w:r>
    </w:p>
    <w:p w14:paraId="509BE7F3" w14:textId="4FC6A088" w:rsidR="00E936B8" w:rsidRPr="00E00A79" w:rsidRDefault="00843BDB" w:rsidP="00085E8F">
      <w:pPr>
        <w:spacing w:before="200"/>
      </w:pPr>
      <w:r w:rsidRPr="00E00A79">
        <w:t xml:space="preserve">Продажа данных: Некоторые приложения собирают </w:t>
      </w:r>
      <w:r w:rsidR="00E00A79" w:rsidRPr="00E00A79">
        <w:t>анонимизированный</w:t>
      </w:r>
      <w:r w:rsidRPr="00E00A79">
        <w:t xml:space="preserve"> данные о погоде и пользователях, которые могут быть проданы заинтересованным сторонам, таким как исследовательские институты или компании.</w:t>
      </w:r>
    </w:p>
    <w:p w14:paraId="4B12DC26" w14:textId="77777777" w:rsidR="00843BDB" w:rsidRPr="00235EFA" w:rsidRDefault="00843BDB" w:rsidP="00085E8F">
      <w:pPr>
        <w:spacing w:before="200"/>
        <w:rPr>
          <w:b/>
          <w:bCs/>
        </w:rPr>
      </w:pPr>
      <w:r w:rsidRPr="00235EFA">
        <w:rPr>
          <w:b/>
          <w:bCs/>
        </w:rPr>
        <w:t>Статистика</w:t>
      </w:r>
    </w:p>
    <w:p w14:paraId="2D947D57" w14:textId="5B694AB6" w:rsidR="00843BDB" w:rsidRPr="00E00A79" w:rsidRDefault="00843BDB" w:rsidP="00085E8F">
      <w:pPr>
        <w:spacing w:before="200"/>
        <w:ind w:firstLine="709"/>
      </w:pPr>
      <w:r w:rsidRPr="00E00A79">
        <w:lastRenderedPageBreak/>
        <w:t xml:space="preserve">Рынок </w:t>
      </w:r>
      <w:r w:rsidR="00E52371" w:rsidRPr="00E00A79">
        <w:t>по</w:t>
      </w:r>
      <w:r w:rsidR="00E52371">
        <w:t xml:space="preserve">   </w:t>
      </w:r>
      <w:r w:rsidR="00E52371" w:rsidRPr="00E00A79">
        <w:t>годным приложениям</w:t>
      </w:r>
      <w:r w:rsidRPr="00E00A79">
        <w:t> активно растет. По данным исследований, мировой рынок метеорологических услуг к 2025 году может достичь $2,5 млрд.</w:t>
      </w:r>
    </w:p>
    <w:p w14:paraId="34993CC9" w14:textId="77777777" w:rsidR="00843BDB" w:rsidRPr="00E00A79" w:rsidRDefault="00843BDB" w:rsidP="00085E8F">
      <w:pPr>
        <w:spacing w:before="200"/>
        <w:ind w:firstLine="709"/>
      </w:pPr>
      <w:r w:rsidRPr="00E00A79">
        <w:t xml:space="preserve">Популярность: Погодные приложения входят в топ-10 самых скачиваемых категорий мобильных приложений. Например, приложение "The </w:t>
      </w:r>
      <w:proofErr w:type="spellStart"/>
      <w:r w:rsidRPr="00E00A79">
        <w:t>Weather</w:t>
      </w:r>
      <w:proofErr w:type="spellEnd"/>
      <w:r w:rsidRPr="00E00A79">
        <w:t xml:space="preserve"> Channel" имеет более 100 миллионов загрузок.</w:t>
      </w:r>
    </w:p>
    <w:p w14:paraId="75BDBE1D" w14:textId="77777777" w:rsidR="00843BDB" w:rsidRPr="00E00A79" w:rsidRDefault="00843BDB" w:rsidP="00085E8F">
      <w:pPr>
        <w:spacing w:before="200"/>
        <w:ind w:firstLine="709"/>
      </w:pPr>
      <w:r w:rsidRPr="00E00A79">
        <w:t>Точность прогнозов: Современные приложения используют данные с метеорологических спутников, радаров и станций, что позволяет предоставлять прогнозы с точностью до 90% на ближайшие 3 дня.</w:t>
      </w:r>
    </w:p>
    <w:p w14:paraId="66E45464" w14:textId="30F80D15" w:rsidR="00956041" w:rsidRPr="000545FA" w:rsidRDefault="00956041" w:rsidP="006365CB">
      <w:pPr>
        <w:pStyle w:val="2"/>
        <w:spacing w:before="240"/>
        <w:rPr>
          <w:lang w:val="en-US"/>
        </w:rPr>
      </w:pPr>
      <w:bookmarkStart w:id="23" w:name="_Toc195909865"/>
      <w:bookmarkEnd w:id="22"/>
      <w:r w:rsidRPr="00956041">
        <w:t>Аналог</w:t>
      </w:r>
      <w:r w:rsidRPr="00956041">
        <w:rPr>
          <w:lang w:val="en-US"/>
        </w:rPr>
        <w:t xml:space="preserve"> «Weather App» </w:t>
      </w:r>
      <w:r w:rsidRPr="00956041">
        <w:t>от</w:t>
      </w:r>
      <w:r w:rsidRPr="00956041">
        <w:rPr>
          <w:lang w:val="en-US"/>
        </w:rPr>
        <w:t xml:space="preserve"> </w:t>
      </w:r>
      <w:proofErr w:type="spellStart"/>
      <w:r w:rsidRPr="00956041">
        <w:rPr>
          <w:lang w:val="en-US"/>
        </w:rPr>
        <w:t>ConquestorYa</w:t>
      </w:r>
      <w:bookmarkEnd w:id="23"/>
      <w:proofErr w:type="spellEnd"/>
    </w:p>
    <w:p w14:paraId="1612918E" w14:textId="21F840DC" w:rsidR="00E52371" w:rsidRPr="00621D15" w:rsidRDefault="00E52371" w:rsidP="00EC6DB9">
      <w:pPr>
        <w:spacing w:before="200"/>
      </w:pPr>
      <w:r>
        <w:t>Приложение «</w:t>
      </w:r>
      <w:proofErr w:type="spellStart"/>
      <w:r w:rsidRPr="00E52371">
        <w:rPr>
          <w:lang w:val="en-US"/>
        </w:rPr>
        <w:t>WeatherApp</w:t>
      </w:r>
      <w:proofErr w:type="spellEnd"/>
      <w:r>
        <w:t>» от разработчика «</w:t>
      </w:r>
      <w:proofErr w:type="spellStart"/>
      <w:r w:rsidRPr="00956041">
        <w:rPr>
          <w:lang w:val="en-US"/>
        </w:rPr>
        <w:t>ConquestorYa</w:t>
      </w:r>
      <w:proofErr w:type="spellEnd"/>
      <w:r>
        <w:t>»</w:t>
      </w:r>
      <w:r w:rsidRPr="001530A1">
        <w:t xml:space="preserve"> </w:t>
      </w:r>
      <w:r>
        <w:t xml:space="preserve">выпущено в 2023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621D15" w:rsidRPr="00621D15">
        <w:t xml:space="preserve"> (</w:t>
      </w:r>
      <w:r w:rsidR="00322F05">
        <w:t xml:space="preserve">см. </w:t>
      </w:r>
      <w:r w:rsidR="00621D15">
        <w:t>рис</w:t>
      </w:r>
      <w:r w:rsidR="00322F05">
        <w:t>унок</w:t>
      </w:r>
      <w:r w:rsidR="00621D15">
        <w:t xml:space="preserve"> 1</w:t>
      </w:r>
      <w:r w:rsidR="00621D15" w:rsidRPr="00621D15">
        <w:t>)</w:t>
      </w:r>
      <w:r w:rsidR="00621D15">
        <w:t>.</w:t>
      </w:r>
    </w:p>
    <w:p w14:paraId="271479E9" w14:textId="13D7841D" w:rsidR="00E52371" w:rsidRDefault="005C034B" w:rsidP="00E52371">
      <w:bookmarkStart w:id="24" w:name="_Hlk194302876"/>
      <w:r>
        <w:t>Ссылка</w:t>
      </w:r>
      <w:r w:rsidRPr="00BB74C9">
        <w:t>:</w:t>
      </w:r>
      <w:r w:rsidR="00E52371">
        <w:t xml:space="preserve"> </w:t>
      </w:r>
      <w:hyperlink r:id="rId11" w:history="1">
        <w:r w:rsidR="00E52371" w:rsidRPr="0002446E">
          <w:rPr>
            <w:rStyle w:val="a6"/>
          </w:rPr>
          <w:t>https://github.com/ConquestorYa/WeatherApp</w:t>
        </w:r>
      </w:hyperlink>
      <w:bookmarkStart w:id="25" w:name="_Hlk194302922"/>
      <w:bookmarkEnd w:id="24"/>
    </w:p>
    <w:p w14:paraId="127E5B4C" w14:textId="77777777" w:rsidR="000545FA" w:rsidRDefault="000545FA" w:rsidP="00E52371"/>
    <w:bookmarkEnd w:id="25"/>
    <w:p w14:paraId="21F66FFB" w14:textId="5FF3C5F0" w:rsidR="00073451" w:rsidRPr="00124544" w:rsidRDefault="00073451" w:rsidP="00E936B8">
      <w:pPr>
        <w:ind w:firstLine="0"/>
        <w:jc w:val="center"/>
      </w:pPr>
      <w:r w:rsidRPr="00073451">
        <w:rPr>
          <w:rFonts w:eastAsia="Times New Roman" w:cs="Times New Roman"/>
          <w:noProof/>
          <w:szCs w:val="24"/>
        </w:rPr>
        <w:drawing>
          <wp:inline distT="0" distB="0" distL="0" distR="0" wp14:anchorId="4BD22FCA" wp14:editId="44954713">
            <wp:extent cx="5077772" cy="4038600"/>
            <wp:effectExtent l="0" t="0" r="8890" b="0"/>
            <wp:docPr id="40253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0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054" cy="40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188" w14:textId="51E88CDA" w:rsidR="004A5D4A" w:rsidRDefault="004A5D4A" w:rsidP="00C0257E">
      <w:pPr>
        <w:pStyle w:val="a0"/>
        <w:numPr>
          <w:ilvl w:val="0"/>
          <w:numId w:val="0"/>
        </w:numPr>
        <w:ind w:left="851" w:hanging="1135"/>
        <w:jc w:val="center"/>
      </w:pPr>
      <w:r>
        <w:t xml:space="preserve">Рисунок </w:t>
      </w:r>
      <w:r w:rsidR="00A366D7" w:rsidRPr="00A366D7">
        <w:t>1</w:t>
      </w:r>
      <w:r>
        <w:t xml:space="preserve"> – Скриншот интерфейса программы </w:t>
      </w:r>
      <w:r w:rsidR="00AC5096">
        <w:t>«</w:t>
      </w:r>
      <w:proofErr w:type="spellStart"/>
      <w:r>
        <w:rPr>
          <w:lang w:val="en-US"/>
        </w:rPr>
        <w:t>WeatherApp</w:t>
      </w:r>
      <w:proofErr w:type="spellEnd"/>
      <w:r w:rsidR="00AC5096">
        <w:t>»</w:t>
      </w:r>
    </w:p>
    <w:p w14:paraId="5F1A8101" w14:textId="77777777" w:rsidR="00621D15" w:rsidRPr="00AC5096" w:rsidRDefault="00621D15" w:rsidP="00C0257E">
      <w:pPr>
        <w:pStyle w:val="a0"/>
        <w:numPr>
          <w:ilvl w:val="0"/>
          <w:numId w:val="0"/>
        </w:numPr>
        <w:ind w:left="851" w:hanging="1135"/>
        <w:jc w:val="center"/>
      </w:pPr>
    </w:p>
    <w:p w14:paraId="3D4387E2" w14:textId="20C49C0D" w:rsidR="00073451" w:rsidRDefault="00073451" w:rsidP="00621D15">
      <w:pPr>
        <w:spacing w:before="0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bookmarkStart w:id="26" w:name="_Hlk194303050"/>
      <w:r>
        <w:rPr>
          <w:rFonts w:eastAsia="Times New Roman" w:cs="Times New Roman"/>
          <w:szCs w:val="24"/>
        </w:rPr>
        <w:t>Плюсы</w:t>
      </w:r>
    </w:p>
    <w:p w14:paraId="5B16FC5E" w14:textId="0A22667E" w:rsidR="00073451" w:rsidRDefault="00073451" w:rsidP="00621D15">
      <w:pPr>
        <w:pStyle w:val="a0"/>
        <w:numPr>
          <w:ilvl w:val="0"/>
          <w:numId w:val="44"/>
        </w:numPr>
        <w:spacing w:before="100" w:beforeAutospacing="1" w:after="100" w:afterAutospacing="1" w:line="240" w:lineRule="auto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Поиск погоды по многим городам</w:t>
      </w:r>
      <w:r w:rsidR="00BE1555">
        <w:rPr>
          <w:rFonts w:eastAsia="Times New Roman" w:cs="Times New Roman"/>
          <w:szCs w:val="24"/>
        </w:rPr>
        <w:t>.</w:t>
      </w:r>
    </w:p>
    <w:p w14:paraId="38ACB8DA" w14:textId="36E787D8" w:rsidR="00073451" w:rsidRDefault="00073451" w:rsidP="00621D15">
      <w:pPr>
        <w:spacing w:before="0" w:after="100" w:afterAutospacing="1" w:line="240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Минусы</w:t>
      </w:r>
    </w:p>
    <w:p w14:paraId="05B9ADB9" w14:textId="373D276D" w:rsidR="00453C74" w:rsidRPr="00621D15" w:rsidRDefault="00453C74" w:rsidP="00621D15">
      <w:pPr>
        <w:pStyle w:val="a0"/>
        <w:numPr>
          <w:ilvl w:val="0"/>
          <w:numId w:val="44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621D15">
        <w:rPr>
          <w:rFonts w:eastAsia="Times New Roman" w:cs="Times New Roman"/>
          <w:szCs w:val="24"/>
        </w:rPr>
        <w:t>Отсутствует документация, пользователю будет тяжело разобраться с программой</w:t>
      </w:r>
      <w:r w:rsidR="00BE1555" w:rsidRPr="00BE1555">
        <w:rPr>
          <w:rFonts w:eastAsia="Times New Roman" w:cs="Times New Roman"/>
          <w:szCs w:val="24"/>
        </w:rPr>
        <w:t>;</w:t>
      </w:r>
    </w:p>
    <w:p w14:paraId="574B26FD" w14:textId="64FC6954" w:rsidR="00A84FFF" w:rsidRDefault="00453C74" w:rsidP="00621D15">
      <w:pPr>
        <w:pStyle w:val="a0"/>
        <w:numPr>
          <w:ilvl w:val="0"/>
          <w:numId w:val="44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Ограниченное количество городов во время ввода</w:t>
      </w:r>
      <w:bookmarkEnd w:id="26"/>
      <w:r w:rsidR="00BE1555" w:rsidRPr="00BE1555">
        <w:rPr>
          <w:rFonts w:eastAsia="Times New Roman" w:cs="Times New Roman"/>
          <w:szCs w:val="24"/>
        </w:rPr>
        <w:t>;</w:t>
      </w:r>
    </w:p>
    <w:p w14:paraId="338A66C7" w14:textId="4261974E" w:rsidR="00A57991" w:rsidRPr="00A366D7" w:rsidRDefault="00A57991" w:rsidP="00621D15">
      <w:pPr>
        <w:pStyle w:val="a0"/>
        <w:numPr>
          <w:ilvl w:val="0"/>
          <w:numId w:val="44"/>
        </w:numPr>
        <w:spacing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Простой и не гибкий в плане пользования интерфейс</w:t>
      </w:r>
      <w:r w:rsidR="00BE1555" w:rsidRPr="00BE1555">
        <w:rPr>
          <w:rFonts w:eastAsia="Times New Roman" w:cs="Times New Roman"/>
          <w:szCs w:val="24"/>
        </w:rPr>
        <w:t>.</w:t>
      </w:r>
    </w:p>
    <w:p w14:paraId="6F792996" w14:textId="071E42EA" w:rsidR="003D0F9D" w:rsidRDefault="00BC3340" w:rsidP="006365CB">
      <w:pPr>
        <w:pStyle w:val="2"/>
        <w:tabs>
          <w:tab w:val="clear" w:pos="1560"/>
          <w:tab w:val="left" w:pos="1418"/>
        </w:tabs>
        <w:spacing w:before="240"/>
        <w:rPr>
          <w:lang w:val="en-US"/>
        </w:rPr>
      </w:pPr>
      <w:bookmarkStart w:id="27" w:name="_Hlk194303109"/>
      <w:bookmarkStart w:id="28" w:name="_Toc195909866"/>
      <w:r>
        <w:t>Аналог «</w:t>
      </w:r>
      <w:bookmarkStart w:id="29" w:name="_Hlk194740638"/>
      <w:proofErr w:type="spellStart"/>
      <w:r w:rsidR="003D0F9D" w:rsidRPr="003D0F9D">
        <w:rPr>
          <w:lang w:val="en-US"/>
        </w:rPr>
        <w:t>WeatherDataHub</w:t>
      </w:r>
      <w:bookmarkEnd w:id="29"/>
      <w:proofErr w:type="spellEnd"/>
      <w:r>
        <w:t>»</w:t>
      </w:r>
      <w:r w:rsidR="003D0F9D" w:rsidRPr="009637C1">
        <w:rPr>
          <w:lang w:val="en-US"/>
        </w:rPr>
        <w:t xml:space="preserve"> </w:t>
      </w:r>
      <w:r w:rsidR="003D0F9D" w:rsidRPr="003D0F9D">
        <w:t>от</w:t>
      </w:r>
      <w:r w:rsidR="003D0F9D" w:rsidRPr="009637C1">
        <w:rPr>
          <w:lang w:val="en-US"/>
        </w:rPr>
        <w:t xml:space="preserve"> </w:t>
      </w:r>
      <w:proofErr w:type="spellStart"/>
      <w:r w:rsidR="003D0F9D" w:rsidRPr="003D0F9D">
        <w:rPr>
          <w:lang w:val="en-US"/>
        </w:rPr>
        <w:t>LuiREN</w:t>
      </w:r>
      <w:bookmarkEnd w:id="27"/>
      <w:bookmarkEnd w:id="28"/>
      <w:proofErr w:type="spellEnd"/>
    </w:p>
    <w:p w14:paraId="35EE5FC3" w14:textId="77777777" w:rsidR="00322F05" w:rsidRDefault="00992CE8" w:rsidP="00322F05">
      <w:pPr>
        <w:spacing w:before="200"/>
      </w:pPr>
      <w:r>
        <w:t>Приложение «</w:t>
      </w:r>
      <w:proofErr w:type="spellStart"/>
      <w:r w:rsidRPr="003D0F9D">
        <w:rPr>
          <w:lang w:val="en-US"/>
        </w:rPr>
        <w:t>WeatherDataHub</w:t>
      </w:r>
      <w:proofErr w:type="spellEnd"/>
      <w:r>
        <w:t>» от разработчика «</w:t>
      </w:r>
      <w:proofErr w:type="spellStart"/>
      <w:r w:rsidRPr="003D0F9D">
        <w:rPr>
          <w:lang w:val="en-US"/>
        </w:rPr>
        <w:t>LuiREN</w:t>
      </w:r>
      <w:proofErr w:type="spellEnd"/>
      <w:r>
        <w:t>»</w:t>
      </w:r>
      <w:r w:rsidRPr="001530A1">
        <w:t xml:space="preserve"> </w:t>
      </w:r>
      <w:r>
        <w:t>выпущено в 202</w:t>
      </w:r>
      <w:r w:rsidRPr="00A366D7">
        <w:t>4</w:t>
      </w:r>
      <w:r>
        <w:t xml:space="preserve">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621D15">
        <w:t xml:space="preserve"> (</w:t>
      </w:r>
      <w:r w:rsidR="00322F05">
        <w:t xml:space="preserve">см. </w:t>
      </w:r>
      <w:r w:rsidR="00621D15">
        <w:t>рис</w:t>
      </w:r>
      <w:r w:rsidR="00322F05">
        <w:t>унок</w:t>
      </w:r>
      <w:r w:rsidR="00621D15">
        <w:t xml:space="preserve"> 2).</w:t>
      </w:r>
      <w:bookmarkStart w:id="30" w:name="_Hlk194303157"/>
    </w:p>
    <w:p w14:paraId="2AFDCC18" w14:textId="28789B66" w:rsidR="003D0F9D" w:rsidRPr="00992CE8" w:rsidRDefault="009637C1" w:rsidP="00322F05">
      <w:pPr>
        <w:spacing w:before="200"/>
      </w:pPr>
      <w:r>
        <w:t>Ссылка</w:t>
      </w:r>
      <w:r w:rsidRPr="00992CE8">
        <w:t xml:space="preserve">: </w:t>
      </w:r>
      <w:hyperlink r:id="rId13" w:history="1">
        <w:r w:rsidRPr="000137B8">
          <w:rPr>
            <w:rStyle w:val="a6"/>
            <w:rFonts w:eastAsia="Times New Roman" w:cs="Times New Roman"/>
            <w:szCs w:val="24"/>
            <w:lang w:val="en-US"/>
          </w:rPr>
          <w:t>https</w:t>
        </w:r>
        <w:r w:rsidRPr="00992CE8">
          <w:rPr>
            <w:rStyle w:val="a6"/>
            <w:rFonts w:eastAsia="Times New Roman" w:cs="Times New Roman"/>
            <w:szCs w:val="24"/>
          </w:rPr>
          <w:t>://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github</w:t>
        </w:r>
        <w:proofErr w:type="spellEnd"/>
        <w:r w:rsidRPr="00992CE8">
          <w:rPr>
            <w:rStyle w:val="a6"/>
            <w:rFonts w:eastAsia="Times New Roman" w:cs="Times New Roman"/>
            <w:szCs w:val="24"/>
          </w:rPr>
          <w:t>.</w:t>
        </w:r>
        <w:r w:rsidRPr="000137B8">
          <w:rPr>
            <w:rStyle w:val="a6"/>
            <w:rFonts w:eastAsia="Times New Roman" w:cs="Times New Roman"/>
            <w:szCs w:val="24"/>
            <w:lang w:val="en-US"/>
          </w:rPr>
          <w:t>com</w:t>
        </w:r>
        <w:r w:rsidRPr="00992CE8">
          <w:rPr>
            <w:rStyle w:val="a6"/>
            <w:rFonts w:eastAsia="Times New Roman" w:cs="Times New Roman"/>
            <w:szCs w:val="24"/>
          </w:rPr>
          <w:t>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LuiREN</w:t>
        </w:r>
        <w:proofErr w:type="spellEnd"/>
        <w:r w:rsidRPr="00992CE8">
          <w:rPr>
            <w:rStyle w:val="a6"/>
            <w:rFonts w:eastAsia="Times New Roman" w:cs="Times New Roman"/>
            <w:szCs w:val="24"/>
          </w:rPr>
          <w:t>/</w:t>
        </w:r>
        <w:proofErr w:type="spellStart"/>
        <w:r w:rsidRPr="000137B8">
          <w:rPr>
            <w:rStyle w:val="a6"/>
            <w:rFonts w:eastAsia="Times New Roman" w:cs="Times New Roman"/>
            <w:szCs w:val="24"/>
            <w:lang w:val="en-US"/>
          </w:rPr>
          <w:t>WeatherDataHub</w:t>
        </w:r>
        <w:proofErr w:type="spellEnd"/>
      </w:hyperlink>
      <w:bookmarkEnd w:id="30"/>
    </w:p>
    <w:p w14:paraId="4070B701" w14:textId="3F2D0EB5" w:rsidR="00F41C19" w:rsidRPr="00124544" w:rsidRDefault="00A95C97" w:rsidP="00E32FD9">
      <w:pPr>
        <w:spacing w:before="100" w:beforeAutospacing="1" w:after="100" w:afterAutospacing="1"/>
        <w:ind w:firstLine="0"/>
        <w:contextualSpacing w:val="0"/>
        <w:jc w:val="center"/>
      </w:pPr>
      <w:r w:rsidRPr="00A95C97">
        <w:rPr>
          <w:rFonts w:eastAsia="Times New Roman" w:cs="Times New Roman"/>
          <w:noProof/>
          <w:szCs w:val="24"/>
        </w:rPr>
        <w:drawing>
          <wp:inline distT="0" distB="0" distL="0" distR="0" wp14:anchorId="666D878C" wp14:editId="78998190">
            <wp:extent cx="6004560" cy="4155827"/>
            <wp:effectExtent l="0" t="0" r="0" b="0"/>
            <wp:docPr id="59512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8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3913" cy="41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Hlk194303241"/>
      <w:r w:rsidR="00A366D7" w:rsidRPr="00A366D7">
        <w:rPr>
          <w:rFonts w:eastAsia="Times New Roman" w:cs="Times New Roman"/>
          <w:noProof/>
          <w:szCs w:val="24"/>
        </w:rPr>
        <w:t xml:space="preserve">Рисунок 2 – Скриншот интерфейса программы </w:t>
      </w:r>
      <w:r w:rsidR="00AC5096">
        <w:rPr>
          <w:rFonts w:eastAsia="Times New Roman" w:cs="Times New Roman"/>
          <w:noProof/>
          <w:szCs w:val="24"/>
        </w:rPr>
        <w:t>«</w:t>
      </w:r>
      <w:proofErr w:type="spellStart"/>
      <w:r w:rsidR="00A366D7" w:rsidRPr="003D0F9D">
        <w:rPr>
          <w:lang w:val="en-US"/>
        </w:rPr>
        <w:t>WeatherDataHub</w:t>
      </w:r>
      <w:proofErr w:type="spellEnd"/>
      <w:r w:rsidR="00AC5096">
        <w:t>»</w:t>
      </w:r>
    </w:p>
    <w:p w14:paraId="5AE4B849" w14:textId="77777777" w:rsidR="00F261BF" w:rsidRDefault="00F261BF" w:rsidP="002B6506">
      <w:pPr>
        <w:spacing w:before="100" w:beforeAutospacing="1" w:after="100" w:afterAutospacing="1"/>
        <w:ind w:left="851" w:firstLine="0"/>
        <w:contextualSpacing w:val="0"/>
        <w:rPr>
          <w:rFonts w:eastAsia="Times New Roman" w:cs="Times New Roman"/>
          <w:szCs w:val="24"/>
        </w:rPr>
      </w:pPr>
    </w:p>
    <w:p w14:paraId="48711CCB" w14:textId="77777777" w:rsidR="00621D15" w:rsidRDefault="00621D15" w:rsidP="002B6506">
      <w:pPr>
        <w:spacing w:before="100" w:beforeAutospacing="1" w:after="100" w:afterAutospacing="1"/>
        <w:ind w:left="851" w:firstLine="0"/>
        <w:contextualSpacing w:val="0"/>
        <w:rPr>
          <w:rFonts w:eastAsia="Times New Roman" w:cs="Times New Roman"/>
          <w:szCs w:val="24"/>
        </w:rPr>
      </w:pPr>
    </w:p>
    <w:p w14:paraId="6CBC1FB7" w14:textId="340C6753" w:rsidR="008F0EB1" w:rsidRDefault="00A95C97" w:rsidP="00621D15">
      <w:pPr>
        <w:spacing w:before="0" w:line="240" w:lineRule="auto"/>
        <w:ind w:left="851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Плюсы</w:t>
      </w:r>
    </w:p>
    <w:p w14:paraId="084776D2" w14:textId="34F6525E" w:rsidR="00A95C97" w:rsidRDefault="00A95C97" w:rsidP="00621D15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Множество возможностей по разделению погоды на недели и года</w:t>
      </w:r>
      <w:r w:rsidR="00BE1555" w:rsidRPr="00BE1555">
        <w:rPr>
          <w:rFonts w:eastAsia="Times New Roman" w:cs="Times New Roman"/>
          <w:szCs w:val="24"/>
        </w:rPr>
        <w:t>;</w:t>
      </w:r>
    </w:p>
    <w:p w14:paraId="40D83AFC" w14:textId="749ED9D1" w:rsidR="00A95C97" w:rsidRDefault="00A95C97" w:rsidP="00621D15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Сбор погоды по указанному промежутку времени</w:t>
      </w:r>
      <w:r w:rsidR="00BE1555" w:rsidRPr="00BE1555">
        <w:rPr>
          <w:rFonts w:eastAsia="Times New Roman" w:cs="Times New Roman"/>
          <w:szCs w:val="24"/>
        </w:rPr>
        <w:t>;</w:t>
      </w:r>
    </w:p>
    <w:p w14:paraId="5078C4C7" w14:textId="0D171227" w:rsidR="00A95C97" w:rsidRDefault="00A95C97" w:rsidP="00621D15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Создание собственного датасета по указанному промежутку времени</w:t>
      </w:r>
      <w:r w:rsidR="00BE1555" w:rsidRPr="00BE1555">
        <w:rPr>
          <w:rFonts w:eastAsia="Times New Roman" w:cs="Times New Roman"/>
          <w:szCs w:val="24"/>
        </w:rPr>
        <w:t>.</w:t>
      </w:r>
    </w:p>
    <w:p w14:paraId="64F7009C" w14:textId="2866E0E5" w:rsidR="00A95C97" w:rsidRDefault="00A95C97" w:rsidP="00621D15">
      <w:pPr>
        <w:spacing w:before="0" w:line="240" w:lineRule="auto"/>
        <w:ind w:left="851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Минусы</w:t>
      </w:r>
    </w:p>
    <w:p w14:paraId="4617B655" w14:textId="492012F2" w:rsidR="00A95C97" w:rsidRDefault="00A95C97" w:rsidP="00955B59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Работает только с одним форматом данных</w:t>
      </w:r>
      <w:r w:rsidRPr="00A95C9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–</w:t>
      </w:r>
      <w:r w:rsidRPr="00A95C97">
        <w:rPr>
          <w:rFonts w:eastAsia="Times New Roman" w:cs="Times New Roman"/>
          <w:szCs w:val="24"/>
        </w:rPr>
        <w:t xml:space="preserve"> </w:t>
      </w:r>
      <w:proofErr w:type="spellStart"/>
      <w:r w:rsidRPr="002B6506">
        <w:rPr>
          <w:rFonts w:eastAsia="Times New Roman" w:cs="Times New Roman"/>
          <w:szCs w:val="24"/>
        </w:rPr>
        <w:t>csv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6F8B8C5C" w14:textId="6E83B144" w:rsidR="00A95C97" w:rsidRDefault="00A95C97" w:rsidP="00955B59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Перед получением погоды требуется загрузить </w:t>
      </w:r>
      <w:proofErr w:type="spellStart"/>
      <w:r w:rsidRPr="002B6506">
        <w:rPr>
          <w:rFonts w:eastAsia="Times New Roman" w:cs="Times New Roman"/>
          <w:szCs w:val="24"/>
        </w:rPr>
        <w:t>csv</w:t>
      </w:r>
      <w:proofErr w:type="spellEnd"/>
      <w:r w:rsidRPr="00A95C97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файл, это может отпугнуть пользователя</w:t>
      </w:r>
      <w:r w:rsidR="00BE1555" w:rsidRPr="00BE1555">
        <w:rPr>
          <w:rFonts w:eastAsia="Times New Roman" w:cs="Times New Roman"/>
          <w:szCs w:val="24"/>
        </w:rPr>
        <w:t>;</w:t>
      </w:r>
    </w:p>
    <w:p w14:paraId="54FB4EAF" w14:textId="4CBFF3FE" w:rsidR="00A95C97" w:rsidRPr="00A95C97" w:rsidRDefault="00A95C97" w:rsidP="00955B59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Частично не работающие функции </w:t>
      </w:r>
      <w:r w:rsidR="002B6506">
        <w:rPr>
          <w:rFonts w:eastAsia="Times New Roman" w:cs="Times New Roman"/>
          <w:szCs w:val="24"/>
        </w:rPr>
        <w:t>из-за</w:t>
      </w:r>
      <w:r>
        <w:rPr>
          <w:rFonts w:eastAsia="Times New Roman" w:cs="Times New Roman"/>
          <w:szCs w:val="24"/>
        </w:rPr>
        <w:t xml:space="preserve"> разного формата исходных данных</w:t>
      </w:r>
      <w:r w:rsidR="00BE1555" w:rsidRPr="00BE1555">
        <w:rPr>
          <w:rFonts w:eastAsia="Times New Roman" w:cs="Times New Roman"/>
          <w:szCs w:val="24"/>
        </w:rPr>
        <w:t>.</w:t>
      </w:r>
    </w:p>
    <w:p w14:paraId="62E8D375" w14:textId="2CF0C40E" w:rsidR="003D0F9D" w:rsidRPr="003D0F9D" w:rsidRDefault="00BC3340" w:rsidP="006365CB">
      <w:pPr>
        <w:pStyle w:val="2"/>
        <w:spacing w:before="240"/>
      </w:pPr>
      <w:bookmarkStart w:id="32" w:name="_Toc195909867"/>
      <w:bookmarkEnd w:id="31"/>
      <w:r>
        <w:t>Аналог «</w:t>
      </w:r>
      <w:r>
        <w:rPr>
          <w:lang w:val="en-US"/>
        </w:rPr>
        <w:t>Weather</w:t>
      </w:r>
      <w:r>
        <w:t>»</w:t>
      </w:r>
      <w:r w:rsidR="003D0F9D" w:rsidRPr="003D0F9D">
        <w:t xml:space="preserve"> от </w:t>
      </w:r>
      <w:bookmarkStart w:id="33" w:name="_Hlk194303281"/>
      <w:proofErr w:type="spellStart"/>
      <w:r w:rsidR="003D0F9D" w:rsidRPr="003D0F9D">
        <w:t>pythonguis</w:t>
      </w:r>
      <w:bookmarkEnd w:id="32"/>
      <w:proofErr w:type="spellEnd"/>
      <w:r w:rsidR="003D0F9D" w:rsidRPr="003D0F9D">
        <w:t xml:space="preserve"> </w:t>
      </w:r>
      <w:bookmarkEnd w:id="33"/>
    </w:p>
    <w:p w14:paraId="7739187C" w14:textId="769D72AA" w:rsidR="00E936B8" w:rsidRDefault="002B6506" w:rsidP="00EC6DB9">
      <w:pPr>
        <w:spacing w:before="200"/>
      </w:pPr>
      <w:bookmarkStart w:id="34" w:name="_Hlk194303320"/>
      <w:r>
        <w:t>Приложение «</w:t>
      </w:r>
      <w:r>
        <w:rPr>
          <w:lang w:val="en-US"/>
        </w:rPr>
        <w:t>Weather</w:t>
      </w:r>
      <w:r>
        <w:t>» от разработчика «</w:t>
      </w:r>
      <w:proofErr w:type="spellStart"/>
      <w:r w:rsidRPr="003D0F9D">
        <w:t>pythonguis</w:t>
      </w:r>
      <w:proofErr w:type="spellEnd"/>
      <w:r>
        <w:t>»</w:t>
      </w:r>
      <w:r w:rsidRPr="001530A1">
        <w:t xml:space="preserve"> </w:t>
      </w:r>
      <w:r>
        <w:t>выпущено в 202</w:t>
      </w:r>
      <w:r w:rsidRPr="00A366D7">
        <w:t>4</w:t>
      </w:r>
      <w:r>
        <w:t xml:space="preserve"> году на языке разработки </w:t>
      </w:r>
      <w:r>
        <w:rPr>
          <w:lang w:val="en-US"/>
        </w:rPr>
        <w:t>Python</w:t>
      </w:r>
      <w:r>
        <w:t xml:space="preserve">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4A5D4A">
        <w:t>6</w:t>
      </w:r>
      <w:r w:rsidR="00BD3071">
        <w:t xml:space="preserve"> (</w:t>
      </w:r>
      <w:r w:rsidR="00322F05">
        <w:t xml:space="preserve">см. </w:t>
      </w:r>
      <w:r w:rsidR="00BD3071">
        <w:t>рис</w:t>
      </w:r>
      <w:r w:rsidR="00322F05">
        <w:t>унок</w:t>
      </w:r>
      <w:r w:rsidR="00BD3071">
        <w:t xml:space="preserve"> 3).</w:t>
      </w:r>
    </w:p>
    <w:p w14:paraId="03AE26B1" w14:textId="77777777" w:rsidR="000545FA" w:rsidRDefault="009637C1" w:rsidP="00E936B8">
      <w:pPr>
        <w:rPr>
          <w:rFonts w:eastAsia="Times New Roman" w:cs="Times New Roman"/>
          <w:noProof/>
          <w:szCs w:val="24"/>
        </w:rPr>
      </w:pPr>
      <w:r>
        <w:t xml:space="preserve">Ссылка: </w:t>
      </w:r>
      <w:hyperlink r:id="rId15" w:history="1">
        <w:r w:rsidRPr="000137B8">
          <w:rPr>
            <w:rStyle w:val="a6"/>
            <w:rFonts w:eastAsia="Times New Roman" w:cs="Times New Roman"/>
            <w:szCs w:val="24"/>
          </w:rPr>
          <w:t>https://github.com/pythonguis/pythonguis-examples/tree/master/pyqt6/demos/weather</w:t>
        </w:r>
      </w:hyperlink>
      <w:bookmarkEnd w:id="34"/>
      <w:r w:rsidR="00E936B8" w:rsidRPr="005E71AB">
        <w:rPr>
          <w:rFonts w:eastAsia="Times New Roman" w:cs="Times New Roman"/>
          <w:noProof/>
          <w:szCs w:val="24"/>
        </w:rPr>
        <w:t xml:space="preserve"> </w:t>
      </w:r>
    </w:p>
    <w:p w14:paraId="38DC8CEE" w14:textId="6D662BE0" w:rsidR="005E71AB" w:rsidRPr="00E936B8" w:rsidRDefault="005E71AB" w:rsidP="00E936B8">
      <w:r w:rsidRPr="005E71AB"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33FCCFB" wp14:editId="77177A56">
            <wp:simplePos x="0" y="0"/>
            <wp:positionH relativeFrom="column">
              <wp:posOffset>1756410</wp:posOffset>
            </wp:positionH>
            <wp:positionV relativeFrom="paragraph">
              <wp:posOffset>259715</wp:posOffset>
            </wp:positionV>
            <wp:extent cx="3086100" cy="4186555"/>
            <wp:effectExtent l="0" t="0" r="0" b="4445"/>
            <wp:wrapTopAndBottom/>
            <wp:docPr id="144621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1386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739B4" w14:textId="008F7B0F" w:rsidR="00E936B8" w:rsidRPr="002B6506" w:rsidRDefault="002B6506" w:rsidP="000545FA">
      <w:pPr>
        <w:spacing w:before="100" w:beforeAutospacing="1" w:after="100" w:afterAutospacing="1"/>
        <w:ind w:firstLine="0"/>
        <w:contextualSpacing w:val="0"/>
        <w:jc w:val="center"/>
        <w:rPr>
          <w:rFonts w:eastAsia="Times New Roman" w:cs="Times New Roman"/>
          <w:noProof/>
          <w:szCs w:val="24"/>
        </w:rPr>
      </w:pPr>
      <w:r w:rsidRPr="00A366D7">
        <w:rPr>
          <w:rFonts w:eastAsia="Times New Roman" w:cs="Times New Roman"/>
          <w:noProof/>
          <w:szCs w:val="24"/>
        </w:rPr>
        <w:t xml:space="preserve">Рисунок </w:t>
      </w:r>
      <w:r w:rsidR="00394D0A">
        <w:rPr>
          <w:rFonts w:eastAsia="Times New Roman" w:cs="Times New Roman"/>
          <w:noProof/>
          <w:szCs w:val="24"/>
        </w:rPr>
        <w:t>3</w:t>
      </w:r>
      <w:r w:rsidRPr="00A366D7">
        <w:rPr>
          <w:rFonts w:eastAsia="Times New Roman" w:cs="Times New Roman"/>
          <w:noProof/>
          <w:szCs w:val="24"/>
        </w:rPr>
        <w:t xml:space="preserve"> – Скриншот интерфейса программы </w:t>
      </w:r>
      <w:r w:rsidR="00E936B8">
        <w:rPr>
          <w:rFonts w:eastAsia="Times New Roman" w:cs="Times New Roman"/>
          <w:noProof/>
          <w:szCs w:val="24"/>
        </w:rPr>
        <w:t>«</w:t>
      </w:r>
      <w:r w:rsidRPr="002B6506">
        <w:rPr>
          <w:rFonts w:eastAsia="Times New Roman" w:cs="Times New Roman"/>
          <w:noProof/>
          <w:szCs w:val="24"/>
        </w:rPr>
        <w:t>Weather</w:t>
      </w:r>
      <w:r w:rsidR="00E936B8">
        <w:rPr>
          <w:rFonts w:eastAsia="Times New Roman" w:cs="Times New Roman"/>
          <w:noProof/>
          <w:szCs w:val="24"/>
        </w:rPr>
        <w:t>»</w:t>
      </w:r>
    </w:p>
    <w:p w14:paraId="5ABA7137" w14:textId="0F75DC60" w:rsidR="009637C1" w:rsidRPr="009637C1" w:rsidRDefault="009637C1" w:rsidP="00BD3071">
      <w:pPr>
        <w:spacing w:before="100" w:beforeAutospacing="1" w:after="100" w:afterAutospacing="1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Плюсы</w:t>
      </w:r>
    </w:p>
    <w:p w14:paraId="02990148" w14:textId="50A58000" w:rsidR="009637C1" w:rsidRPr="009637C1" w:rsidRDefault="009637C1" w:rsidP="00621D15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Простота интерфейса — минималистичный дизайн делает приложение интуитивно</w:t>
      </w:r>
      <w:r w:rsidR="00394D0A">
        <w:rPr>
          <w:rFonts w:eastAsia="Times New Roman" w:cs="Times New Roman"/>
          <w:szCs w:val="24"/>
        </w:rPr>
        <w:t xml:space="preserve"> </w:t>
      </w:r>
      <w:r w:rsidRPr="009637C1">
        <w:rPr>
          <w:rFonts w:eastAsia="Times New Roman" w:cs="Times New Roman"/>
          <w:szCs w:val="24"/>
        </w:rPr>
        <w:t>понятным</w:t>
      </w:r>
      <w:r w:rsidR="00BE1555" w:rsidRPr="00BE1555">
        <w:rPr>
          <w:rFonts w:eastAsia="Times New Roman" w:cs="Times New Roman"/>
          <w:szCs w:val="24"/>
        </w:rPr>
        <w:t>;</w:t>
      </w:r>
    </w:p>
    <w:p w14:paraId="42D2CEF1" w14:textId="5A344B1E" w:rsidR="009637C1" w:rsidRPr="009637C1" w:rsidRDefault="009637C1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lastRenderedPageBreak/>
        <w:t>Прогноз осадков по часам — удобное отображение дождя на 3, 6, 9, 12 и 15 часов, что полезно для планирования дня</w:t>
      </w:r>
      <w:r w:rsidR="00BE1555" w:rsidRPr="00BE1555">
        <w:rPr>
          <w:rFonts w:eastAsia="Times New Roman" w:cs="Times New Roman"/>
          <w:szCs w:val="24"/>
        </w:rPr>
        <w:t>;</w:t>
      </w:r>
    </w:p>
    <w:p w14:paraId="2C59DEB4" w14:textId="34DC7423" w:rsidR="009637C1" w:rsidRPr="009637C1" w:rsidRDefault="009637C1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 xml:space="preserve">Ключевые метеоданные — включает основные параметры: скорость ветра, температуру, влажность, давление и </w:t>
      </w:r>
      <w:proofErr w:type="spellStart"/>
      <w:r w:rsidRPr="009637C1">
        <w:rPr>
          <w:rFonts w:eastAsia="Times New Roman" w:cs="Times New Roman"/>
          <w:szCs w:val="24"/>
        </w:rPr>
        <w:t>др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0EC16022" w14:textId="5AD75F4E" w:rsidR="009637C1" w:rsidRPr="009637C1" w:rsidRDefault="009637C1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Географическая привязка — указаны локация, долгота и широта, что полезно для точности прогноза</w:t>
      </w:r>
      <w:r w:rsidR="00BE1555" w:rsidRPr="00BE1555">
        <w:rPr>
          <w:rFonts w:eastAsia="Times New Roman" w:cs="Times New Roman"/>
          <w:szCs w:val="24"/>
        </w:rPr>
        <w:t>;</w:t>
      </w:r>
    </w:p>
    <w:p w14:paraId="2B91A96E" w14:textId="77777777" w:rsidR="009637C1" w:rsidRDefault="009637C1" w:rsidP="00955B59">
      <w:pPr>
        <w:pStyle w:val="a0"/>
        <w:numPr>
          <w:ilvl w:val="0"/>
          <w:numId w:val="44"/>
        </w:numPr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9637C1">
        <w:rPr>
          <w:rFonts w:eastAsia="Times New Roman" w:cs="Times New Roman"/>
          <w:szCs w:val="24"/>
        </w:rPr>
        <w:t>Информация о восходе солнца — помогает планировать активность в течение дня.</w:t>
      </w:r>
    </w:p>
    <w:p w14:paraId="101F149D" w14:textId="408B114B" w:rsidR="009637C1" w:rsidRDefault="009637C1" w:rsidP="00BD3071">
      <w:pPr>
        <w:spacing w:before="100" w:beforeAutospacing="1" w:after="100" w:afterAutospacing="1" w:line="240" w:lineRule="auto"/>
        <w:ind w:left="851" w:firstLine="0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Минусы</w:t>
      </w:r>
    </w:p>
    <w:p w14:paraId="04D08D16" w14:textId="6AC9F5C1" w:rsidR="0036556B" w:rsidRPr="0036556B" w:rsidRDefault="0036556B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Ограниченный временной диапазон — прогноз только на 15 часов, без данных на сутки или неделю</w:t>
      </w:r>
      <w:r w:rsidR="00BE1555" w:rsidRPr="00BE1555">
        <w:rPr>
          <w:rFonts w:eastAsia="Times New Roman" w:cs="Times New Roman"/>
          <w:szCs w:val="24"/>
        </w:rPr>
        <w:t>;</w:t>
      </w:r>
    </w:p>
    <w:p w14:paraId="4FC140D2" w14:textId="6B9DDE7C" w:rsidR="0036556B" w:rsidRPr="0036556B" w:rsidRDefault="0036556B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Нет визуализации — отсутствие карт, графиков или иконок погоды усложняет восприятие информации</w:t>
      </w:r>
      <w:r w:rsidR="00BE1555" w:rsidRPr="00BE1555">
        <w:rPr>
          <w:rFonts w:eastAsia="Times New Roman" w:cs="Times New Roman"/>
          <w:szCs w:val="24"/>
        </w:rPr>
        <w:t>;</w:t>
      </w:r>
    </w:p>
    <w:p w14:paraId="43E08FDA" w14:textId="50311E7B" w:rsidR="0036556B" w:rsidRPr="0036556B" w:rsidRDefault="0036556B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 xml:space="preserve">Недостаток дополнительных данных — нет информации о закате, UV-индексе, качестве воздуха и </w:t>
      </w:r>
      <w:proofErr w:type="spellStart"/>
      <w:r w:rsidRPr="0036556B">
        <w:rPr>
          <w:rFonts w:eastAsia="Times New Roman" w:cs="Times New Roman"/>
          <w:szCs w:val="24"/>
        </w:rPr>
        <w:t>т.д</w:t>
      </w:r>
      <w:proofErr w:type="spellEnd"/>
      <w:r w:rsidR="00BE1555" w:rsidRPr="00BE1555">
        <w:rPr>
          <w:rFonts w:eastAsia="Times New Roman" w:cs="Times New Roman"/>
          <w:szCs w:val="24"/>
        </w:rPr>
        <w:t>;</w:t>
      </w:r>
    </w:p>
    <w:p w14:paraId="18FB7D95" w14:textId="77777777" w:rsidR="0036556B" w:rsidRDefault="0036556B" w:rsidP="00BD3071">
      <w:pPr>
        <w:pStyle w:val="a0"/>
        <w:numPr>
          <w:ilvl w:val="0"/>
          <w:numId w:val="44"/>
        </w:numPr>
        <w:spacing w:before="100" w:beforeAutospacing="1" w:after="100" w:afterAutospacing="1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 w:rsidRPr="0036556B">
        <w:rPr>
          <w:rFonts w:eastAsia="Times New Roman" w:cs="Times New Roman"/>
          <w:szCs w:val="24"/>
        </w:rPr>
        <w:t>Статичность интерфейса — отсутствие интерактивности (например, переключение между днями или локациями).</w:t>
      </w:r>
    </w:p>
    <w:p w14:paraId="461F493C" w14:textId="7531718B" w:rsidR="00156415" w:rsidRPr="00156415" w:rsidRDefault="00156415" w:rsidP="00156415">
      <w:r w:rsidRPr="00156415">
        <w:t xml:space="preserve">Исходя из </w:t>
      </w:r>
      <w:r w:rsidR="004F6CAE">
        <w:t>описания</w:t>
      </w:r>
      <w:r w:rsidRPr="00156415">
        <w:t xml:space="preserve"> предметной области и обзора аналогов я определился с базовыми набором функций приложения. </w:t>
      </w:r>
      <w:r w:rsidR="004F6CAE">
        <w:t>Нужно разработать</w:t>
      </w:r>
      <w:r w:rsidRPr="00156415">
        <w:t xml:space="preserve"> приложение с несколькими ключевыми функциями для удобства пользователей. При запуске </w:t>
      </w:r>
      <w:r w:rsidR="004F6CAE">
        <w:t xml:space="preserve">должен быть выбор </w:t>
      </w:r>
      <w:r w:rsidR="004F6CAE" w:rsidRPr="00156415">
        <w:t>между</w:t>
      </w:r>
      <w:r w:rsidRPr="00156415">
        <w:t xml:space="preserve"> английским и русским языками, чтобы расширить аудиторию. </w:t>
      </w:r>
      <w:r w:rsidR="004F6CAE">
        <w:t xml:space="preserve">Должен </w:t>
      </w:r>
      <w:r w:rsidR="003972F5">
        <w:t xml:space="preserve">быть </w:t>
      </w:r>
      <w:r w:rsidR="003972F5" w:rsidRPr="00156415">
        <w:t>обеспечен</w:t>
      </w:r>
      <w:r w:rsidR="004F6CAE">
        <w:t xml:space="preserve"> </w:t>
      </w:r>
      <w:r w:rsidRPr="00156415">
        <w:t>доступ к более</w:t>
      </w:r>
      <w:r w:rsidR="004F6CAE">
        <w:t xml:space="preserve"> </w:t>
      </w:r>
      <w:r w:rsidR="007C41AA">
        <w:t xml:space="preserve">чем </w:t>
      </w:r>
      <w:r w:rsidR="007C41AA" w:rsidRPr="00156415">
        <w:t>20000</w:t>
      </w:r>
      <w:r w:rsidRPr="00156415">
        <w:t xml:space="preserve"> город</w:t>
      </w:r>
      <w:r w:rsidR="007C41AA">
        <w:t>ов</w:t>
      </w:r>
      <w:r w:rsidRPr="00156415">
        <w:t xml:space="preserve"> для просмотра погоды, а функция поиска города будет поддерживать оба языка. Более того, я дам пользователям возможность видеть прогноз на день</w:t>
      </w:r>
      <w:r w:rsidR="00D82438">
        <w:t xml:space="preserve"> </w:t>
      </w:r>
      <w:proofErr w:type="gramStart"/>
      <w:r w:rsidR="00D82438">
        <w:t xml:space="preserve">и </w:t>
      </w:r>
      <w:r w:rsidRPr="00156415">
        <w:t xml:space="preserve"> неделю</w:t>
      </w:r>
      <w:proofErr w:type="gramEnd"/>
      <w:r w:rsidR="00D82438">
        <w:t xml:space="preserve">, </w:t>
      </w:r>
      <w:r w:rsidRPr="00156415">
        <w:t xml:space="preserve">что поможет им планировать свои дела. Приложение также будет автоматически определять геолокацию, </w:t>
      </w:r>
      <w:r w:rsidR="003972F5">
        <w:t xml:space="preserve">пользователя </w:t>
      </w:r>
      <w:r w:rsidRPr="00156415">
        <w:t>предоставляя актуальную информацию о погоде в моем регионе. Эти функции сделают приложение эффективным инструментом для отслеживания погоды. </w:t>
      </w:r>
    </w:p>
    <w:p w14:paraId="787D4825" w14:textId="77777777" w:rsidR="005E71AB" w:rsidRPr="0036556B" w:rsidRDefault="005E71AB" w:rsidP="005E71AB">
      <w:pPr>
        <w:pStyle w:val="a0"/>
        <w:numPr>
          <w:ilvl w:val="0"/>
          <w:numId w:val="0"/>
        </w:numPr>
        <w:spacing w:before="100" w:beforeAutospacing="1" w:after="100" w:afterAutospacing="1"/>
        <w:ind w:left="1080"/>
        <w:contextualSpacing w:val="0"/>
        <w:jc w:val="left"/>
        <w:rPr>
          <w:rFonts w:eastAsia="Times New Roman" w:cs="Times New Roman"/>
          <w:szCs w:val="24"/>
        </w:rPr>
      </w:pPr>
    </w:p>
    <w:p w14:paraId="2BE06632" w14:textId="77777777" w:rsidR="009637C1" w:rsidRDefault="009637C1" w:rsidP="003D0F9D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092F632B" w14:textId="75A911F0" w:rsidR="00E61B22" w:rsidRDefault="00E61B22" w:rsidP="006365CB">
      <w:pPr>
        <w:pStyle w:val="1"/>
        <w:spacing w:before="240"/>
      </w:pPr>
      <w:bookmarkStart w:id="35" w:name="_Toc195909868"/>
      <w:r>
        <w:lastRenderedPageBreak/>
        <w:t>Требования к результатам разработки</w:t>
      </w:r>
      <w:bookmarkEnd w:id="35"/>
    </w:p>
    <w:p w14:paraId="4901039A" w14:textId="5E34D0F0" w:rsidR="00FC470E" w:rsidRPr="00BB5712" w:rsidRDefault="00FC470E" w:rsidP="00EC6DB9">
      <w:pPr>
        <w:spacing w:before="200"/>
      </w:pPr>
      <w:r>
        <w:t>В данном разделе настоящего технического задания содержатся требования к результатам разработки.</w:t>
      </w:r>
    </w:p>
    <w:p w14:paraId="3939F4B1" w14:textId="271B00D2" w:rsidR="001D3FB1" w:rsidRDefault="001D3FB1" w:rsidP="006365CB">
      <w:pPr>
        <w:pStyle w:val="2"/>
        <w:spacing w:before="240"/>
      </w:pPr>
      <w:bookmarkStart w:id="36" w:name="_Toc195909869"/>
      <w:r>
        <w:t>Правила</w:t>
      </w:r>
      <w:r w:rsidR="00E936B8">
        <w:t xml:space="preserve"> пользования</w:t>
      </w:r>
      <w:r>
        <w:t xml:space="preserve"> </w:t>
      </w:r>
      <w:r w:rsidR="00E37D9B">
        <w:t>приложени</w:t>
      </w:r>
      <w:r w:rsidR="00E936B8">
        <w:t>ем</w:t>
      </w:r>
      <w:bookmarkEnd w:id="36"/>
    </w:p>
    <w:p w14:paraId="6ED73D62" w14:textId="7C456C70" w:rsidR="00CA103F" w:rsidRPr="00C05695" w:rsidRDefault="00CA103F" w:rsidP="00BD3071">
      <w:pPr>
        <w:pStyle w:val="a0"/>
        <w:numPr>
          <w:ilvl w:val="0"/>
          <w:numId w:val="41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bookmarkStart w:id="37" w:name="_Hlk194303837"/>
      <w:r w:rsidRPr="00CA103F">
        <w:rPr>
          <w:rFonts w:eastAsia="Times New Roman" w:cs="Times New Roman"/>
          <w:szCs w:val="24"/>
        </w:rPr>
        <w:t xml:space="preserve">При запуске приложения в открывшемся окне </w:t>
      </w:r>
      <w:r w:rsidR="00C05695">
        <w:rPr>
          <w:rFonts w:eastAsia="Times New Roman" w:cs="Times New Roman"/>
          <w:szCs w:val="24"/>
        </w:rPr>
        <w:t>с надписью</w:t>
      </w:r>
      <w:r w:rsidRPr="00CA103F">
        <w:rPr>
          <w:rFonts w:eastAsia="Times New Roman" w:cs="Times New Roman"/>
          <w:szCs w:val="24"/>
        </w:rPr>
        <w:t xml:space="preserve"> приветствия </w:t>
      </w:r>
      <w:r w:rsidR="00C05695">
        <w:rPr>
          <w:rFonts w:eastAsia="Times New Roman" w:cs="Times New Roman"/>
          <w:szCs w:val="24"/>
        </w:rPr>
        <w:t xml:space="preserve">в левом нижнем углу </w:t>
      </w:r>
      <w:r w:rsidRPr="00CA103F">
        <w:rPr>
          <w:rFonts w:eastAsia="Times New Roman" w:cs="Times New Roman"/>
          <w:szCs w:val="24"/>
        </w:rPr>
        <w:t>будет выбор языка (</w:t>
      </w:r>
      <w:r w:rsidRPr="00CA103F">
        <w:rPr>
          <w:rFonts w:eastAsia="Times New Roman" w:cs="Times New Roman"/>
          <w:szCs w:val="24"/>
          <w:lang w:val="en-US"/>
        </w:rPr>
        <w:t>RU</w:t>
      </w:r>
      <w:r w:rsidRPr="00CA103F">
        <w:rPr>
          <w:rFonts w:eastAsia="Times New Roman" w:cs="Times New Roman"/>
          <w:szCs w:val="24"/>
        </w:rPr>
        <w:t>/</w:t>
      </w:r>
      <w:r w:rsidRPr="00CA103F">
        <w:rPr>
          <w:rFonts w:eastAsia="Times New Roman" w:cs="Times New Roman"/>
          <w:szCs w:val="24"/>
          <w:lang w:val="en-US"/>
        </w:rPr>
        <w:t>ENG</w:t>
      </w:r>
      <w:r w:rsidRPr="00CA103F">
        <w:rPr>
          <w:rFonts w:eastAsia="Times New Roman" w:cs="Times New Roman"/>
          <w:szCs w:val="24"/>
        </w:rPr>
        <w:t xml:space="preserve">). Выберите какой </w:t>
      </w:r>
      <w:r>
        <w:rPr>
          <w:rFonts w:eastAsia="Times New Roman" w:cs="Times New Roman"/>
          <w:szCs w:val="24"/>
        </w:rPr>
        <w:t>язык вам</w:t>
      </w:r>
      <w:r w:rsidRPr="00CA103F">
        <w:rPr>
          <w:rFonts w:eastAsia="Times New Roman" w:cs="Times New Roman"/>
          <w:szCs w:val="24"/>
        </w:rPr>
        <w:t xml:space="preserve"> нужен</w:t>
      </w:r>
      <w:r>
        <w:rPr>
          <w:rFonts w:eastAsia="Times New Roman" w:cs="Times New Roman"/>
          <w:szCs w:val="24"/>
        </w:rPr>
        <w:t>.</w:t>
      </w:r>
    </w:p>
    <w:p w14:paraId="07DE4228" w14:textId="6609C3F5" w:rsidR="00CA103F" w:rsidRDefault="00CA103F" w:rsidP="00BD3071">
      <w:pPr>
        <w:pStyle w:val="a0"/>
        <w:numPr>
          <w:ilvl w:val="0"/>
          <w:numId w:val="41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В </w:t>
      </w:r>
      <w:r w:rsidR="00C05695">
        <w:rPr>
          <w:rFonts w:eastAsia="Times New Roman" w:cs="Times New Roman"/>
          <w:szCs w:val="24"/>
        </w:rPr>
        <w:t>этом же</w:t>
      </w:r>
      <w:r>
        <w:rPr>
          <w:rFonts w:eastAsia="Times New Roman" w:cs="Times New Roman"/>
          <w:szCs w:val="24"/>
        </w:rPr>
        <w:t xml:space="preserve"> окне вы увидите поле ввода города, в него нужно ввести город на русском или английском языке</w:t>
      </w:r>
      <w:r w:rsidRPr="00CA103F">
        <w:rPr>
          <w:rFonts w:eastAsia="Times New Roman" w:cs="Times New Roman"/>
          <w:szCs w:val="24"/>
        </w:rPr>
        <w:t>/</w:t>
      </w:r>
      <w:r>
        <w:rPr>
          <w:rFonts w:eastAsia="Times New Roman" w:cs="Times New Roman"/>
          <w:szCs w:val="24"/>
        </w:rPr>
        <w:t>или нажать на кнопку геолокации в правом нижнем углу, после город появится в поле ввода автоматически.</w:t>
      </w:r>
    </w:p>
    <w:p w14:paraId="461E8717" w14:textId="3A6D19EF" w:rsidR="00CA103F" w:rsidRDefault="00CA103F" w:rsidP="00BD3071">
      <w:pPr>
        <w:pStyle w:val="a0"/>
        <w:numPr>
          <w:ilvl w:val="0"/>
          <w:numId w:val="41"/>
        </w:numPr>
        <w:tabs>
          <w:tab w:val="clear" w:pos="1276"/>
          <w:tab w:val="left" w:pos="851"/>
        </w:tabs>
        <w:spacing w:before="100" w:beforeAutospacing="1" w:after="100" w:afterAutospacing="1"/>
        <w:ind w:left="0" w:firstLine="851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После выбора города любыми из 2</w:t>
      </w:r>
      <w:r w:rsidR="00437202" w:rsidRPr="00437202">
        <w:rPr>
          <w:rFonts w:eastAsia="Times New Roman" w:cs="Times New Roman"/>
          <w:szCs w:val="24"/>
        </w:rPr>
        <w:t>-</w:t>
      </w:r>
      <w:r w:rsidR="00437202">
        <w:rPr>
          <w:rFonts w:eastAsia="Times New Roman" w:cs="Times New Roman"/>
          <w:szCs w:val="24"/>
          <w:lang w:val="en-US"/>
        </w:rPr>
        <w:t>x</w:t>
      </w:r>
      <w:r>
        <w:rPr>
          <w:rFonts w:eastAsia="Times New Roman" w:cs="Times New Roman"/>
          <w:szCs w:val="24"/>
        </w:rPr>
        <w:t xml:space="preserve"> вышеперечисленных способов нужно нажать кнопку </w:t>
      </w:r>
      <w:r>
        <w:rPr>
          <w:rFonts w:eastAsia="Times New Roman" w:cs="Times New Roman"/>
          <w:szCs w:val="24"/>
          <w:lang w:val="en-US"/>
        </w:rPr>
        <w:t>Enter</w:t>
      </w:r>
      <w:r>
        <w:rPr>
          <w:rFonts w:eastAsia="Times New Roman" w:cs="Times New Roman"/>
          <w:szCs w:val="24"/>
        </w:rPr>
        <w:t xml:space="preserve"> на вашей клавиатуре.</w:t>
      </w:r>
    </w:p>
    <w:p w14:paraId="00D4EC09" w14:textId="3ED2B85E" w:rsidR="00CA103F" w:rsidRPr="006000E8" w:rsidRDefault="005C034B" w:rsidP="00BD3071">
      <w:pPr>
        <w:pStyle w:val="a0"/>
        <w:numPr>
          <w:ilvl w:val="0"/>
          <w:numId w:val="41"/>
        </w:numPr>
        <w:spacing w:before="100" w:beforeAutospacing="1" w:after="100" w:afterAutospacing="1"/>
        <w:ind w:left="1276" w:hanging="425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Выполнив все эти действия, вы сможете посмотреть данные о погоде.</w:t>
      </w:r>
      <w:bookmarkEnd w:id="37"/>
    </w:p>
    <w:p w14:paraId="7C3DEB6B" w14:textId="7AC574ED" w:rsidR="001D3FB1" w:rsidRDefault="00AA50F6" w:rsidP="006365CB">
      <w:pPr>
        <w:pStyle w:val="2"/>
        <w:spacing w:before="240"/>
      </w:pPr>
      <w:bookmarkStart w:id="38" w:name="_Toc195909870"/>
      <w:r>
        <w:t>Требования к функциям</w:t>
      </w:r>
      <w:bookmarkEnd w:id="38"/>
      <w:r w:rsidR="0F6445D3">
        <w:t xml:space="preserve"> </w:t>
      </w:r>
    </w:p>
    <w:p w14:paraId="1EEE45C6" w14:textId="3B64528C" w:rsidR="00BD3071" w:rsidRPr="00BD3071" w:rsidRDefault="00BD3071" w:rsidP="00BD3071">
      <w:r>
        <w:t>Пользователю должны быть доступны следующие функции:</w:t>
      </w:r>
    </w:p>
    <w:p w14:paraId="7EF5AABE" w14:textId="01E55DF8" w:rsidR="00DF25C0" w:rsidRPr="00DF25C0" w:rsidRDefault="00BD3071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bookmarkStart w:id="39" w:name="_Hlk194303580"/>
      <w:r>
        <w:rPr>
          <w:rFonts w:eastAsia="Times New Roman" w:cs="Times New Roman"/>
          <w:szCs w:val="24"/>
        </w:rPr>
        <w:t>Просмотр</w:t>
      </w:r>
      <w:r w:rsidR="00DF25C0" w:rsidRPr="00DF25C0">
        <w:rPr>
          <w:rFonts w:eastAsia="Times New Roman" w:cs="Times New Roman"/>
          <w:szCs w:val="24"/>
        </w:rPr>
        <w:t xml:space="preserve"> текущей погоды и прогноза на несколько дней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Pr="00BD3071">
        <w:rPr>
          <w:rFonts w:eastAsia="Times New Roman" w:cs="Times New Roman"/>
          <w:szCs w:val="24"/>
        </w:rPr>
        <w:t>;</w:t>
      </w:r>
    </w:p>
    <w:p w14:paraId="31A432C3" w14:textId="4A6F1A6A" w:rsidR="00DF25C0" w:rsidRPr="00DF25C0" w:rsidRDefault="00DF25C0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Автоматическое определение местоположения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8D0CF1">
        <w:rPr>
          <w:rFonts w:eastAsia="Times New Roman" w:cs="Times New Roman"/>
          <w:szCs w:val="24"/>
        </w:rPr>
        <w:t>;</w:t>
      </w:r>
    </w:p>
    <w:p w14:paraId="033C2083" w14:textId="2722FA43" w:rsidR="00DF25C0" w:rsidRPr="00DF25C0" w:rsidRDefault="00DF25C0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Возможность ручного выбора города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BD3071">
        <w:rPr>
          <w:rFonts w:eastAsia="Times New Roman" w:cs="Times New Roman"/>
          <w:szCs w:val="24"/>
        </w:rPr>
        <w:t>;</w:t>
      </w:r>
    </w:p>
    <w:p w14:paraId="34B7E183" w14:textId="56D54F11" w:rsidR="00DF25C0" w:rsidRPr="00DF25C0" w:rsidRDefault="00BD3071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</w:t>
      </w:r>
      <w:r w:rsidR="00DF25C0" w:rsidRPr="00DF25C0">
        <w:rPr>
          <w:rFonts w:eastAsia="Times New Roman" w:cs="Times New Roman"/>
          <w:szCs w:val="24"/>
        </w:rPr>
        <w:t xml:space="preserve"> температуры, влажности, скорости ветра</w:t>
      </w:r>
      <w:r w:rsidR="008B1576">
        <w:rPr>
          <w:rFonts w:eastAsia="Times New Roman" w:cs="Times New Roman"/>
          <w:szCs w:val="24"/>
        </w:rPr>
        <w:t xml:space="preserve">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F261BF">
        <w:rPr>
          <w:rFonts w:eastAsia="Times New Roman" w:cs="Times New Roman"/>
          <w:szCs w:val="24"/>
        </w:rPr>
        <w:t xml:space="preserve"> </w:t>
      </w:r>
      <w:r w:rsidR="008B1576">
        <w:rPr>
          <w:rFonts w:eastAsia="Times New Roman" w:cs="Times New Roman"/>
          <w:szCs w:val="24"/>
        </w:rPr>
        <w:t>5)</w:t>
      </w:r>
      <w:r w:rsidRPr="00BD3071">
        <w:rPr>
          <w:rFonts w:eastAsia="Times New Roman" w:cs="Times New Roman"/>
          <w:szCs w:val="24"/>
        </w:rPr>
        <w:t>;</w:t>
      </w:r>
    </w:p>
    <w:p w14:paraId="0D53209C" w14:textId="1C7E4C4C" w:rsidR="00DF25C0" w:rsidRPr="00DF25C0" w:rsidRDefault="00DF25C0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 xml:space="preserve">Определение погоды более чем в </w:t>
      </w:r>
      <w:r w:rsidR="005C034B">
        <w:rPr>
          <w:rFonts w:eastAsia="Times New Roman" w:cs="Times New Roman"/>
          <w:szCs w:val="24"/>
        </w:rPr>
        <w:t xml:space="preserve">50 000 </w:t>
      </w:r>
      <w:r w:rsidRPr="00DF25C0">
        <w:rPr>
          <w:rFonts w:eastAsia="Times New Roman" w:cs="Times New Roman"/>
          <w:szCs w:val="24"/>
        </w:rPr>
        <w:t>городах</w:t>
      </w:r>
      <w:r w:rsidR="00BD3071" w:rsidRPr="00BD3071">
        <w:rPr>
          <w:rFonts w:eastAsia="Times New Roman" w:cs="Times New Roman"/>
          <w:szCs w:val="24"/>
        </w:rPr>
        <w:t>;</w:t>
      </w:r>
    </w:p>
    <w:p w14:paraId="4916A5C3" w14:textId="1640DFF1" w:rsidR="00DF25C0" w:rsidRDefault="00DF25C0" w:rsidP="00BD3071">
      <w:pPr>
        <w:numPr>
          <w:ilvl w:val="0"/>
          <w:numId w:val="42"/>
        </w:numPr>
        <w:spacing w:before="200" w:after="100" w:afterAutospacing="1" w:line="276" w:lineRule="auto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 w:rsidRPr="00DF25C0">
        <w:rPr>
          <w:rFonts w:eastAsia="Times New Roman" w:cs="Times New Roman"/>
          <w:szCs w:val="24"/>
        </w:rPr>
        <w:t>Возможность смены языка между русским и английским</w:t>
      </w:r>
      <w:r w:rsidR="00F261BF">
        <w:rPr>
          <w:rFonts w:eastAsia="Times New Roman" w:cs="Times New Roman"/>
          <w:szCs w:val="24"/>
        </w:rPr>
        <w:t xml:space="preserve"> </w:t>
      </w:r>
      <w:r w:rsidR="008B1576">
        <w:rPr>
          <w:rFonts w:eastAsia="Times New Roman" w:cs="Times New Roman"/>
          <w:szCs w:val="24"/>
        </w:rPr>
        <w:t>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="00BD3071" w:rsidRPr="00BD3071">
        <w:rPr>
          <w:rFonts w:eastAsia="Times New Roman" w:cs="Times New Roman"/>
          <w:szCs w:val="24"/>
        </w:rPr>
        <w:t>;</w:t>
      </w:r>
    </w:p>
    <w:p w14:paraId="5310F89E" w14:textId="748F9E82" w:rsidR="008B1576" w:rsidRDefault="00BD3071" w:rsidP="00BD3071">
      <w:pPr>
        <w:numPr>
          <w:ilvl w:val="0"/>
          <w:numId w:val="42"/>
        </w:numPr>
        <w:spacing w:before="200" w:after="100" w:afterAutospacing="1" w:line="276" w:lineRule="auto"/>
        <w:ind w:left="0" w:firstLine="851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 д</w:t>
      </w:r>
      <w:r w:rsidR="008B1576">
        <w:rPr>
          <w:rFonts w:eastAsia="Times New Roman" w:cs="Times New Roman"/>
          <w:szCs w:val="24"/>
        </w:rPr>
        <w:t>инамическ</w:t>
      </w:r>
      <w:r>
        <w:rPr>
          <w:rFonts w:eastAsia="Times New Roman" w:cs="Times New Roman"/>
          <w:szCs w:val="24"/>
        </w:rPr>
        <w:t>ой</w:t>
      </w:r>
      <w:r w:rsidR="008B1576">
        <w:rPr>
          <w:rFonts w:eastAsia="Times New Roman" w:cs="Times New Roman"/>
          <w:szCs w:val="24"/>
        </w:rPr>
        <w:t xml:space="preserve"> смен</w:t>
      </w:r>
      <w:r>
        <w:rPr>
          <w:rFonts w:eastAsia="Times New Roman" w:cs="Times New Roman"/>
          <w:szCs w:val="24"/>
        </w:rPr>
        <w:t>ы</w:t>
      </w:r>
      <w:r w:rsidR="008B1576">
        <w:rPr>
          <w:rFonts w:eastAsia="Times New Roman" w:cs="Times New Roman"/>
          <w:szCs w:val="24"/>
        </w:rPr>
        <w:t xml:space="preserve"> фона и приветствия в зависимости от времени года и времени суток (</w:t>
      </w:r>
      <w:r w:rsidR="008D0CF1">
        <w:rPr>
          <w:rFonts w:eastAsia="Times New Roman" w:cs="Times New Roman"/>
          <w:szCs w:val="24"/>
        </w:rPr>
        <w:t xml:space="preserve">см. </w:t>
      </w:r>
      <w:r w:rsidR="008B1576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8B1576">
        <w:rPr>
          <w:rFonts w:eastAsia="Times New Roman" w:cs="Times New Roman"/>
          <w:szCs w:val="24"/>
        </w:rPr>
        <w:t xml:space="preserve"> 4)</w:t>
      </w:r>
      <w:r w:rsidRPr="00BD3071">
        <w:rPr>
          <w:rFonts w:eastAsia="Times New Roman" w:cs="Times New Roman"/>
          <w:szCs w:val="24"/>
        </w:rPr>
        <w:t>;</w:t>
      </w:r>
    </w:p>
    <w:p w14:paraId="2F64C727" w14:textId="55A6A045" w:rsidR="00922EA7" w:rsidRPr="00DF25C0" w:rsidRDefault="00BD3071" w:rsidP="00EC6DB9">
      <w:pPr>
        <w:numPr>
          <w:ilvl w:val="0"/>
          <w:numId w:val="42"/>
        </w:numPr>
        <w:spacing w:before="200" w:after="100" w:afterAutospacing="1"/>
        <w:ind w:left="1208" w:hanging="357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Просмотр г</w:t>
      </w:r>
      <w:r w:rsidR="00922EA7">
        <w:rPr>
          <w:rFonts w:eastAsia="Times New Roman" w:cs="Times New Roman"/>
          <w:szCs w:val="24"/>
        </w:rPr>
        <w:t>рафик</w:t>
      </w:r>
      <w:r>
        <w:rPr>
          <w:rFonts w:eastAsia="Times New Roman" w:cs="Times New Roman"/>
          <w:szCs w:val="24"/>
        </w:rPr>
        <w:t>а</w:t>
      </w:r>
      <w:r w:rsidR="00922EA7">
        <w:rPr>
          <w:rFonts w:eastAsia="Times New Roman" w:cs="Times New Roman"/>
          <w:szCs w:val="24"/>
        </w:rPr>
        <w:t xml:space="preserve"> изменения температуры в течении недели (</w:t>
      </w:r>
      <w:r w:rsidR="008D0CF1">
        <w:rPr>
          <w:rFonts w:eastAsia="Times New Roman" w:cs="Times New Roman"/>
          <w:szCs w:val="24"/>
        </w:rPr>
        <w:t xml:space="preserve">см. </w:t>
      </w:r>
      <w:r w:rsidR="00922EA7">
        <w:rPr>
          <w:rFonts w:eastAsia="Times New Roman" w:cs="Times New Roman"/>
          <w:szCs w:val="24"/>
        </w:rPr>
        <w:t>рис</w:t>
      </w:r>
      <w:r w:rsidR="008D0CF1">
        <w:rPr>
          <w:rFonts w:eastAsia="Times New Roman" w:cs="Times New Roman"/>
          <w:szCs w:val="24"/>
        </w:rPr>
        <w:t>унок</w:t>
      </w:r>
      <w:r w:rsidR="00922EA7">
        <w:rPr>
          <w:rFonts w:eastAsia="Times New Roman" w:cs="Times New Roman"/>
          <w:szCs w:val="24"/>
        </w:rPr>
        <w:t xml:space="preserve"> 5)</w:t>
      </w:r>
      <w:r w:rsidR="00F261BF">
        <w:rPr>
          <w:rFonts w:eastAsia="Times New Roman" w:cs="Times New Roman"/>
          <w:szCs w:val="24"/>
        </w:rPr>
        <w:t>.</w:t>
      </w:r>
    </w:p>
    <w:p w14:paraId="1B168C65" w14:textId="4E50B779" w:rsidR="009730DA" w:rsidRDefault="009730DA" w:rsidP="006365CB">
      <w:pPr>
        <w:pStyle w:val="2"/>
        <w:spacing w:before="240"/>
      </w:pPr>
      <w:bookmarkStart w:id="40" w:name="_Toc195909871"/>
      <w:bookmarkEnd w:id="39"/>
      <w:r>
        <w:t>Требования к показателям назначения</w:t>
      </w:r>
      <w:bookmarkEnd w:id="40"/>
    </w:p>
    <w:p w14:paraId="1382F1A1" w14:textId="77777777" w:rsidR="006000E8" w:rsidRPr="002B030B" w:rsidRDefault="006000E8" w:rsidP="00EC6DB9">
      <w:pPr>
        <w:spacing w:before="200"/>
      </w:pPr>
      <w:r w:rsidRPr="002B030B">
        <w:t>Требования к показателям назначения не предъявляются.</w:t>
      </w:r>
    </w:p>
    <w:p w14:paraId="565F00AE" w14:textId="7834C13F" w:rsidR="009730DA" w:rsidRDefault="00AA50F6" w:rsidP="006365CB">
      <w:pPr>
        <w:pStyle w:val="2"/>
        <w:spacing w:before="240"/>
      </w:pPr>
      <w:bookmarkStart w:id="41" w:name="_Toc195909872"/>
      <w:r>
        <w:lastRenderedPageBreak/>
        <w:t>Требования к пользовательскому интерфейсу</w:t>
      </w:r>
      <w:bookmarkEnd w:id="41"/>
    </w:p>
    <w:p w14:paraId="58A56087" w14:textId="742AEA6F" w:rsidR="00D0464D" w:rsidRPr="000E1330" w:rsidRDefault="0062437F" w:rsidP="00BD3071">
      <w:pPr>
        <w:spacing w:before="100" w:beforeAutospacing="1" w:after="100" w:afterAutospacing="1"/>
        <w:contextualSpacing w:val="0"/>
        <w:rPr>
          <w:rFonts w:eastAsia="Times New Roman" w:cs="Times New Roman"/>
          <w:szCs w:val="24"/>
        </w:rPr>
      </w:pPr>
      <w:r>
        <w:t>В данном разделе указаны требования к пользовательскому интерфейсу продукта</w:t>
      </w:r>
      <w:r w:rsidR="00370227" w:rsidRPr="00370227">
        <w:t>.</w:t>
      </w:r>
      <w:r w:rsidRPr="00DF25C0">
        <w:rPr>
          <w:rFonts w:eastAsia="Times New Roman" w:cs="Times New Roman"/>
          <w:szCs w:val="24"/>
        </w:rPr>
        <w:t xml:space="preserve"> </w:t>
      </w:r>
      <w:r w:rsidR="00DF25C0" w:rsidRPr="00DF25C0">
        <w:rPr>
          <w:rFonts w:eastAsia="Times New Roman" w:cs="Times New Roman"/>
          <w:szCs w:val="24"/>
        </w:rPr>
        <w:t>Приложение должно иметь удобный и интуитивно понятный интерфейс, разработанный с использованием PyQt6.</w:t>
      </w:r>
    </w:p>
    <w:p w14:paraId="611737F2" w14:textId="71C07C74" w:rsidR="00F95852" w:rsidRDefault="00F95852" w:rsidP="001C6CAB">
      <w:pPr>
        <w:spacing w:before="100" w:beforeAutospacing="1" w:after="100" w:afterAutospacing="1"/>
        <w:ind w:left="-284" w:firstLine="284"/>
        <w:contextualSpacing w:val="0"/>
        <w:jc w:val="center"/>
        <w:rPr>
          <w:rFonts w:eastAsia="Times New Roman" w:cs="Times New Roman"/>
          <w:szCs w:val="24"/>
        </w:rPr>
      </w:pPr>
      <w:r w:rsidRPr="00F95852">
        <w:rPr>
          <w:rFonts w:eastAsia="Times New Roman" w:cs="Times New Roman"/>
          <w:noProof/>
          <w:szCs w:val="24"/>
          <w:lang w:val="en-US"/>
        </w:rPr>
        <w:drawing>
          <wp:inline distT="0" distB="0" distL="0" distR="0" wp14:anchorId="3D160EC1" wp14:editId="47F3BA6F">
            <wp:extent cx="5962650" cy="2663765"/>
            <wp:effectExtent l="0" t="0" r="0" b="3810"/>
            <wp:docPr id="934253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3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17" cy="26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4"/>
        </w:rPr>
        <w:t xml:space="preserve">Рисунок 4 – </w:t>
      </w:r>
      <w:r w:rsidR="00BD3071">
        <w:rPr>
          <w:rFonts w:eastAsia="Times New Roman" w:cs="Times New Roman"/>
          <w:szCs w:val="24"/>
        </w:rPr>
        <w:t>Прототип г</w:t>
      </w:r>
      <w:r>
        <w:rPr>
          <w:rFonts w:eastAsia="Times New Roman" w:cs="Times New Roman"/>
          <w:szCs w:val="24"/>
        </w:rPr>
        <w:t>лавно</w:t>
      </w:r>
      <w:r w:rsidR="00BD3071">
        <w:rPr>
          <w:rFonts w:eastAsia="Times New Roman" w:cs="Times New Roman"/>
          <w:szCs w:val="24"/>
        </w:rPr>
        <w:t>го</w:t>
      </w:r>
      <w:r>
        <w:rPr>
          <w:rFonts w:eastAsia="Times New Roman" w:cs="Times New Roman"/>
          <w:szCs w:val="24"/>
        </w:rPr>
        <w:t xml:space="preserve"> окн</w:t>
      </w:r>
      <w:r w:rsidR="00BD3071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приложения</w:t>
      </w:r>
    </w:p>
    <w:p w14:paraId="1A575E29" w14:textId="5B136589" w:rsidR="008B1576" w:rsidRPr="008F2A3D" w:rsidRDefault="008B1576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 w:rsidRPr="008F2A3D">
        <w:rPr>
          <w:rFonts w:eastAsia="Times New Roman" w:cs="Times New Roman"/>
          <w:szCs w:val="24"/>
        </w:rPr>
        <w:t xml:space="preserve">В верхней части экрана крупным шрифтом </w:t>
      </w:r>
      <w:r w:rsidR="008F2A3D">
        <w:rPr>
          <w:rFonts w:eastAsia="Times New Roman" w:cs="Times New Roman"/>
          <w:szCs w:val="24"/>
        </w:rPr>
        <w:t>должно быть</w:t>
      </w:r>
      <w:r w:rsidRPr="008F2A3D">
        <w:rPr>
          <w:rFonts w:eastAsia="Times New Roman" w:cs="Times New Roman"/>
          <w:szCs w:val="24"/>
        </w:rPr>
        <w:t xml:space="preserve">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Динамическое приветствие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, которое, </w:t>
      </w:r>
      <w:r w:rsidR="008F2A3D">
        <w:rPr>
          <w:rFonts w:eastAsia="Times New Roman" w:cs="Times New Roman"/>
          <w:szCs w:val="24"/>
        </w:rPr>
        <w:t>должно</w:t>
      </w:r>
      <w:r w:rsidRPr="008F2A3D">
        <w:rPr>
          <w:rFonts w:eastAsia="Times New Roman" w:cs="Times New Roman"/>
          <w:szCs w:val="24"/>
        </w:rPr>
        <w:t xml:space="preserve"> адаптироваться к различным условиям, например, изменяться в зависимости от времени суток. Центральное место в интерфейсе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занима</w:t>
      </w:r>
      <w:r w:rsidR="008F2A3D">
        <w:rPr>
          <w:rFonts w:eastAsia="Times New Roman" w:cs="Times New Roman"/>
          <w:szCs w:val="24"/>
        </w:rPr>
        <w:t xml:space="preserve">ть </w:t>
      </w:r>
      <w:r w:rsidRPr="008F2A3D">
        <w:rPr>
          <w:rFonts w:eastAsia="Times New Roman" w:cs="Times New Roman"/>
          <w:szCs w:val="24"/>
        </w:rPr>
        <w:t xml:space="preserve">поисковая строка, выделенная жирным начертанием шрифта. Этот элемент </w:t>
      </w:r>
      <w:r w:rsidR="008F2A3D">
        <w:rPr>
          <w:rFonts w:eastAsia="Times New Roman" w:cs="Times New Roman"/>
          <w:szCs w:val="24"/>
        </w:rPr>
        <w:t xml:space="preserve">должен </w:t>
      </w:r>
      <w:r w:rsidRPr="008F2A3D">
        <w:rPr>
          <w:rFonts w:eastAsia="Times New Roman" w:cs="Times New Roman"/>
          <w:szCs w:val="24"/>
        </w:rPr>
        <w:t xml:space="preserve">является ключевым для взаимодействия с системой, позволяя пользователям быстро находить нужный город. В правой части интерфейса, вероятно в верхнем углу, расположены две важные функциональные кнопки. Первая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Смена языка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 —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предостав</w:t>
      </w:r>
      <w:r w:rsidR="008F2A3D">
        <w:rPr>
          <w:rFonts w:eastAsia="Times New Roman" w:cs="Times New Roman"/>
          <w:szCs w:val="24"/>
        </w:rPr>
        <w:t>ить</w:t>
      </w:r>
      <w:r w:rsidRPr="008F2A3D">
        <w:rPr>
          <w:rFonts w:eastAsia="Times New Roman" w:cs="Times New Roman"/>
          <w:szCs w:val="24"/>
        </w:rPr>
        <w:t xml:space="preserve"> возможность изменить язык интерфейса, что особенно важно для многоязычных пользователей. Вторая — </w:t>
      </w:r>
      <w:r w:rsidR="00D82438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Геолокация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 xml:space="preserve"> — </w:t>
      </w:r>
      <w:r w:rsidR="008F2A3D">
        <w:rPr>
          <w:rFonts w:eastAsia="Times New Roman" w:cs="Times New Roman"/>
          <w:szCs w:val="24"/>
        </w:rPr>
        <w:t xml:space="preserve">должна </w:t>
      </w:r>
      <w:r w:rsidRPr="008F2A3D">
        <w:rPr>
          <w:rFonts w:eastAsia="Times New Roman" w:cs="Times New Roman"/>
          <w:szCs w:val="24"/>
        </w:rPr>
        <w:t>включа</w:t>
      </w:r>
      <w:r w:rsidR="008F2A3D">
        <w:rPr>
          <w:rFonts w:eastAsia="Times New Roman" w:cs="Times New Roman"/>
          <w:szCs w:val="24"/>
        </w:rPr>
        <w:t>ть</w:t>
      </w:r>
      <w:r w:rsidRPr="008F2A3D">
        <w:rPr>
          <w:rFonts w:eastAsia="Times New Roman" w:cs="Times New Roman"/>
          <w:szCs w:val="24"/>
        </w:rPr>
        <w:t xml:space="preserve"> определение местоположения. Также должно быть предусмотрено динамическое изменение фона экрана в зависимости от времени года и времени суток.</w:t>
      </w:r>
    </w:p>
    <w:p w14:paraId="56E651AC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667B86B8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20CA8392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17D33374" w14:textId="77777777" w:rsidR="003F34B9" w:rsidRDefault="003F34B9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</w:p>
    <w:p w14:paraId="7459A276" w14:textId="069BC0C8" w:rsidR="003F34B9" w:rsidRDefault="00452C40" w:rsidP="008B1576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На данном рисунке </w:t>
      </w:r>
      <w:r w:rsidR="008F2A3D">
        <w:rPr>
          <w:rFonts w:eastAsia="Times New Roman" w:cs="Times New Roman"/>
          <w:szCs w:val="24"/>
        </w:rPr>
        <w:t xml:space="preserve">5 </w:t>
      </w:r>
      <w:r w:rsidR="007220F3">
        <w:rPr>
          <w:rFonts w:eastAsia="Times New Roman" w:cs="Times New Roman"/>
          <w:szCs w:val="24"/>
        </w:rPr>
        <w:t>представлено окно показа погоды.</w:t>
      </w:r>
    </w:p>
    <w:p w14:paraId="623B372E" w14:textId="77777777" w:rsidR="00922EA7" w:rsidRDefault="00922EA7" w:rsidP="008F2A3D">
      <w:pPr>
        <w:spacing w:before="0" w:line="240" w:lineRule="auto"/>
        <w:ind w:left="-142" w:firstLine="425"/>
        <w:contextualSpacing w:val="0"/>
        <w:rPr>
          <w:rFonts w:eastAsia="Times New Roman" w:cs="Times New Roman"/>
          <w:szCs w:val="24"/>
        </w:rPr>
      </w:pPr>
      <w:r w:rsidRPr="00922EA7">
        <w:rPr>
          <w:rFonts w:eastAsia="Times New Roman" w:cs="Times New Roman"/>
          <w:noProof/>
          <w:szCs w:val="24"/>
        </w:rPr>
        <w:drawing>
          <wp:inline distT="0" distB="0" distL="0" distR="0" wp14:anchorId="4A73561B" wp14:editId="3B824456">
            <wp:extent cx="5981700" cy="2692205"/>
            <wp:effectExtent l="0" t="0" r="0" b="0"/>
            <wp:docPr id="3166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36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7453" cy="26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C78C" w14:textId="7171AE47" w:rsidR="00922EA7" w:rsidRDefault="00922EA7" w:rsidP="008F2A3D">
      <w:pPr>
        <w:spacing w:before="100" w:beforeAutospacing="1" w:after="100" w:afterAutospacing="1" w:line="276" w:lineRule="auto"/>
        <w:ind w:left="-426" w:hanging="142"/>
        <w:contextualSpacing w:val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Рисунок 5 – </w:t>
      </w:r>
      <w:r w:rsidR="008F2A3D">
        <w:rPr>
          <w:rFonts w:eastAsia="Times New Roman" w:cs="Times New Roman"/>
          <w:szCs w:val="24"/>
        </w:rPr>
        <w:t>Прототип о</w:t>
      </w:r>
      <w:r>
        <w:rPr>
          <w:rFonts w:eastAsia="Times New Roman" w:cs="Times New Roman"/>
          <w:szCs w:val="24"/>
        </w:rPr>
        <w:t>кн</w:t>
      </w:r>
      <w:r w:rsidR="008F2A3D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показа погоды </w:t>
      </w:r>
    </w:p>
    <w:p w14:paraId="68769750" w14:textId="28BD45C8" w:rsidR="00922EA7" w:rsidRPr="008F2A3D" w:rsidRDefault="00943BB2" w:rsidP="003F34B9">
      <w:pPr>
        <w:spacing w:before="100" w:beforeAutospacing="1" w:after="100" w:afterAutospacing="1"/>
        <w:ind w:left="-142" w:firstLine="993"/>
        <w:contextualSpacing w:val="0"/>
        <w:rPr>
          <w:rFonts w:eastAsia="Times New Roman" w:cs="Times New Roman"/>
          <w:szCs w:val="24"/>
        </w:rPr>
      </w:pPr>
      <w:r w:rsidRPr="008F2A3D">
        <w:rPr>
          <w:rFonts w:eastAsia="Times New Roman" w:cs="Times New Roman"/>
          <w:szCs w:val="24"/>
        </w:rPr>
        <w:t>В левом верхнем углу экрана расположена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Кнопка возврата на главный экран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позволяющая пользователю в любой момент быстро вернуться к начальному экрану приложения. Это стандартный элемент навигации, обеспечивающий удобство перемещения по интерфейсу. В верхней части интерфейса отображается название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Город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указывающее на текущее местоположение, для которого показывается погодная информация. Рядом с ним выведена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Текущая дата</w:t>
      </w:r>
      <w:r w:rsidR="007220F3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что помогает пользователю сразу сориентироваться во времени. Основное внимание на экране уделено погодным данным. В центральной части расположен блок </w:t>
      </w:r>
      <w:r w:rsidR="007220F3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Погода сегодня</w:t>
      </w:r>
      <w:r w:rsidR="00D82438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содержащий актуальную информацию о текущих погодных условиях. Ниже находится раздел </w:t>
      </w:r>
      <w:r w:rsidR="003F34B9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Погода на неделю</w:t>
      </w:r>
      <w:r w:rsidR="003F34B9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предоставляющий прогноз на ближайшие дни. В нижней части интерфейса представлен </w:t>
      </w:r>
      <w:r w:rsidR="003F34B9" w:rsidRPr="008F2A3D">
        <w:rPr>
          <w:rFonts w:eastAsia="Times New Roman" w:cs="Times New Roman"/>
          <w:szCs w:val="24"/>
        </w:rPr>
        <w:t>«</w:t>
      </w:r>
      <w:r w:rsidRPr="008F2A3D">
        <w:rPr>
          <w:rFonts w:eastAsia="Times New Roman" w:cs="Times New Roman"/>
          <w:szCs w:val="24"/>
        </w:rPr>
        <w:t>График изменения температуры в течение недели</w:t>
      </w:r>
      <w:r w:rsidR="003F34B9" w:rsidRPr="008F2A3D">
        <w:rPr>
          <w:rFonts w:eastAsia="Times New Roman" w:cs="Times New Roman"/>
          <w:szCs w:val="24"/>
        </w:rPr>
        <w:t>»</w:t>
      </w:r>
      <w:r w:rsidRPr="008F2A3D">
        <w:rPr>
          <w:rFonts w:eastAsia="Times New Roman" w:cs="Times New Roman"/>
          <w:szCs w:val="24"/>
        </w:rPr>
        <w:t>, который наглядно демонстрирует колебания температурных показателей. Этот визуальный элемент помогает быстро оценить динамику изменения погоды</w:t>
      </w:r>
      <w:r w:rsidR="00883FF3" w:rsidRPr="008F2A3D">
        <w:rPr>
          <w:rFonts w:eastAsia="Times New Roman" w:cs="Times New Roman"/>
          <w:szCs w:val="24"/>
        </w:rPr>
        <w:t>.</w:t>
      </w:r>
      <w:r w:rsidR="00922EA7" w:rsidRPr="008F2A3D">
        <w:rPr>
          <w:rFonts w:eastAsia="Times New Roman" w:cs="Times New Roman"/>
          <w:szCs w:val="24"/>
        </w:rPr>
        <w:t xml:space="preserve"> </w:t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  <w:r w:rsidR="00922EA7" w:rsidRPr="008F2A3D">
        <w:rPr>
          <w:rFonts w:eastAsia="Times New Roman" w:cs="Times New Roman"/>
          <w:szCs w:val="24"/>
        </w:rPr>
        <w:softHyphen/>
      </w:r>
    </w:p>
    <w:p w14:paraId="3BD9506F" w14:textId="16C0CF8A" w:rsidR="00732B24" w:rsidRDefault="00295D9C" w:rsidP="006365CB">
      <w:pPr>
        <w:pStyle w:val="2"/>
        <w:spacing w:before="240"/>
        <w:rPr>
          <w:lang w:val="en-US"/>
        </w:rPr>
      </w:pPr>
      <w:bookmarkStart w:id="42" w:name="_Toc195909873"/>
      <w:r>
        <w:t>Требования к видам обеспечения</w:t>
      </w:r>
      <w:bookmarkEnd w:id="42"/>
    </w:p>
    <w:p w14:paraId="0DA49051" w14:textId="28540422" w:rsidR="00992CE8" w:rsidRPr="00FC470E" w:rsidRDefault="00FC470E" w:rsidP="00EC6DB9">
      <w:pPr>
        <w:spacing w:before="200"/>
      </w:pPr>
      <w:r>
        <w:t>В данном разделе настоящего технического задания содержатся требования к видам обеспечения.</w:t>
      </w:r>
    </w:p>
    <w:p w14:paraId="607098D9" w14:textId="67CE43B4" w:rsidR="00295D9C" w:rsidRDefault="00256697" w:rsidP="006365CB">
      <w:pPr>
        <w:pStyle w:val="3"/>
        <w:spacing w:before="240"/>
      </w:pPr>
      <w:bookmarkStart w:id="43" w:name="_Toc195909874"/>
      <w:r>
        <w:t>Требования к математическому обеспечению</w:t>
      </w:r>
      <w:bookmarkEnd w:id="43"/>
    </w:p>
    <w:p w14:paraId="153310A8" w14:textId="135B3DDA" w:rsidR="00FC470E" w:rsidRPr="00FC470E" w:rsidRDefault="00FC470E" w:rsidP="00EC6DB9">
      <w:pPr>
        <w:spacing w:before="200"/>
      </w:pPr>
      <w:bookmarkStart w:id="44" w:name="_Hlk194303645"/>
      <w:r w:rsidRPr="00FC470E">
        <w:t xml:space="preserve">Не </w:t>
      </w:r>
      <w:r w:rsidR="00A26B2E" w:rsidRPr="00FC470E">
        <w:t>предъявляются</w:t>
      </w:r>
      <w:r w:rsidR="00A26B2E">
        <w:t>.</w:t>
      </w:r>
    </w:p>
    <w:p w14:paraId="2B1FFEE1" w14:textId="55811601" w:rsidR="00256697" w:rsidRDefault="00256697" w:rsidP="006365CB">
      <w:pPr>
        <w:pStyle w:val="3"/>
        <w:spacing w:before="240"/>
      </w:pPr>
      <w:bookmarkStart w:id="45" w:name="_Toc195909875"/>
      <w:bookmarkEnd w:id="44"/>
      <w:r>
        <w:lastRenderedPageBreak/>
        <w:t>Требования к информационному обеспечению</w:t>
      </w:r>
      <w:bookmarkEnd w:id="45"/>
    </w:p>
    <w:p w14:paraId="5A4D80BE" w14:textId="77777777" w:rsidR="00992CE8" w:rsidRDefault="00992CE8" w:rsidP="00EC6DB9">
      <w:pPr>
        <w:spacing w:before="200"/>
      </w:pPr>
      <w:r>
        <w:t xml:space="preserve">Для написания приложения используется язык – </w:t>
      </w:r>
      <w:r>
        <w:rPr>
          <w:lang w:val="en-US"/>
        </w:rPr>
        <w:t>Python</w:t>
      </w:r>
      <w:r>
        <w:t>.</w:t>
      </w:r>
    </w:p>
    <w:p w14:paraId="6A50F1F5" w14:textId="77777777" w:rsidR="00992CE8" w:rsidRPr="009250DC" w:rsidRDefault="00992CE8" w:rsidP="00EC6DB9">
      <w:pPr>
        <w:spacing w:before="200"/>
      </w:pPr>
      <w:r>
        <w:t xml:space="preserve">Также используются готовые библиотеки на </w:t>
      </w:r>
      <w:r>
        <w:rPr>
          <w:lang w:val="en-US"/>
        </w:rPr>
        <w:t>Python</w:t>
      </w:r>
      <w:r w:rsidRPr="00F50E54">
        <w:t>:</w:t>
      </w:r>
    </w:p>
    <w:p w14:paraId="3E5F244A" w14:textId="702AA4F0" w:rsidR="00992CE8" w:rsidRPr="00F50E54" w:rsidRDefault="00992CE8" w:rsidP="008F2A3D">
      <w:pPr>
        <w:pStyle w:val="a0"/>
        <w:numPr>
          <w:ilvl w:val="0"/>
          <w:numId w:val="40"/>
        </w:numPr>
        <w:ind w:hanging="720"/>
      </w:pPr>
      <w:proofErr w:type="spellStart"/>
      <w:r>
        <w:rPr>
          <w:lang w:val="en-US"/>
        </w:rPr>
        <w:t>PyQt</w:t>
      </w:r>
      <w:proofErr w:type="spellEnd"/>
      <w:r w:rsidR="008F2A3D" w:rsidRPr="008F2A3D">
        <w:t>6 — для создания графических интерфейсов (GUI);</w:t>
      </w:r>
    </w:p>
    <w:p w14:paraId="62FFEE04" w14:textId="05A1656D" w:rsidR="00992CE8" w:rsidRPr="00F50E54" w:rsidRDefault="00D82438" w:rsidP="008F2A3D">
      <w:pPr>
        <w:pStyle w:val="a0"/>
        <w:numPr>
          <w:ilvl w:val="0"/>
          <w:numId w:val="40"/>
        </w:numPr>
        <w:ind w:hanging="720"/>
      </w:pPr>
      <w:r>
        <w:rPr>
          <w:lang w:val="en-US"/>
        </w:rPr>
        <w:t>Sys</w:t>
      </w:r>
      <w:r w:rsidR="008F2A3D" w:rsidRPr="008F2A3D">
        <w:t xml:space="preserve"> — работа с системными параметрами и функциями;</w:t>
      </w:r>
    </w:p>
    <w:p w14:paraId="0F5B0611" w14:textId="0CAB1000" w:rsidR="00992CE8" w:rsidRPr="00F50E54" w:rsidRDefault="00992CE8" w:rsidP="008F2A3D">
      <w:pPr>
        <w:pStyle w:val="a0"/>
        <w:numPr>
          <w:ilvl w:val="0"/>
          <w:numId w:val="40"/>
        </w:numPr>
        <w:ind w:hanging="720"/>
      </w:pPr>
      <w:r>
        <w:rPr>
          <w:lang w:val="en-US"/>
        </w:rPr>
        <w:t>Requests</w:t>
      </w:r>
      <w:r w:rsidR="008F2A3D">
        <w:rPr>
          <w:lang w:val="en-US"/>
        </w:rPr>
        <w:t xml:space="preserve"> </w:t>
      </w:r>
      <w:r w:rsidR="008F2A3D" w:rsidRPr="008F2A3D">
        <w:t>—</w:t>
      </w:r>
      <w:r w:rsidR="008F2A3D">
        <w:rPr>
          <w:lang w:val="en-US"/>
        </w:rPr>
        <w:t xml:space="preserve"> </w:t>
      </w:r>
      <w:r w:rsidR="008F2A3D" w:rsidRPr="008F2A3D">
        <w:t>отправка HTTP-запросов (GET, POST и т. д.)</w:t>
      </w:r>
      <w:r w:rsidR="008F2A3D">
        <w:rPr>
          <w:lang w:val="en-US"/>
        </w:rPr>
        <w:t>;</w:t>
      </w:r>
    </w:p>
    <w:p w14:paraId="32048242" w14:textId="078EA08B" w:rsidR="00992CE8" w:rsidRPr="00F50E54" w:rsidRDefault="00992CE8" w:rsidP="008F2A3D">
      <w:pPr>
        <w:pStyle w:val="a0"/>
        <w:numPr>
          <w:ilvl w:val="0"/>
          <w:numId w:val="40"/>
        </w:numPr>
        <w:ind w:hanging="720"/>
      </w:pPr>
      <w:r>
        <w:rPr>
          <w:lang w:val="en-US"/>
        </w:rPr>
        <w:t>Datetime</w:t>
      </w:r>
      <w:r w:rsidR="008F2A3D" w:rsidRPr="008F2A3D">
        <w:t xml:space="preserve"> — работа с датами и временем;</w:t>
      </w:r>
    </w:p>
    <w:p w14:paraId="7205EDC6" w14:textId="6C0364FE" w:rsidR="00992CE8" w:rsidRPr="00F50E54" w:rsidRDefault="00992CE8" w:rsidP="008F2A3D">
      <w:pPr>
        <w:pStyle w:val="a0"/>
        <w:numPr>
          <w:ilvl w:val="0"/>
          <w:numId w:val="40"/>
        </w:numPr>
        <w:ind w:hanging="720"/>
      </w:pPr>
      <w:proofErr w:type="spellStart"/>
      <w:r>
        <w:rPr>
          <w:lang w:val="en-US"/>
        </w:rPr>
        <w:t>Geopy</w:t>
      </w:r>
      <w:proofErr w:type="spellEnd"/>
      <w:r w:rsidR="008F2A3D" w:rsidRPr="008F2A3D">
        <w:t xml:space="preserve"> — </w:t>
      </w:r>
      <w:proofErr w:type="spellStart"/>
      <w:r w:rsidR="008F2A3D" w:rsidRPr="008F2A3D">
        <w:t>геокодирование</w:t>
      </w:r>
      <w:proofErr w:type="spellEnd"/>
      <w:r w:rsidR="008F2A3D" w:rsidRPr="008F2A3D">
        <w:t xml:space="preserve"> (преобразование адресов в координаты и наоборот).</w:t>
      </w:r>
    </w:p>
    <w:p w14:paraId="313B46E9" w14:textId="3B060D91" w:rsidR="00E208B0" w:rsidRPr="00AF1AB5" w:rsidRDefault="001F61FC" w:rsidP="001E7F51">
      <w:pPr>
        <w:pStyle w:val="3"/>
      </w:pPr>
      <w:bookmarkStart w:id="46" w:name="_Toc195909876"/>
      <w:r>
        <w:t>Требования к форматам хранения данных</w:t>
      </w:r>
      <w:bookmarkEnd w:id="46"/>
    </w:p>
    <w:p w14:paraId="6D3FB9AB" w14:textId="6F304B19" w:rsidR="00732B24" w:rsidRPr="003B36FE" w:rsidRDefault="00590F78" w:rsidP="00EC6DB9">
      <w:pPr>
        <w:spacing w:before="200"/>
        <w:rPr>
          <w:rFonts w:eastAsia="Times New Roman" w:cs="Times New Roman"/>
          <w:szCs w:val="24"/>
        </w:rPr>
      </w:pPr>
      <w:r w:rsidRPr="00590F78">
        <w:rPr>
          <w:rFonts w:eastAsia="Times New Roman" w:cs="Times New Roman"/>
          <w:szCs w:val="24"/>
        </w:rPr>
        <w:t>Приложение использует форматы JSON для хранения и обмена данными.</w:t>
      </w:r>
    </w:p>
    <w:p w14:paraId="182D3338" w14:textId="68EFA90B" w:rsidR="001F61FC" w:rsidRDefault="008239DB" w:rsidP="001E7F51">
      <w:pPr>
        <w:pStyle w:val="3"/>
        <w:rPr>
          <w:lang w:val="en-US"/>
        </w:rPr>
      </w:pPr>
      <w:bookmarkStart w:id="47" w:name="_Toc195909877"/>
      <w:r>
        <w:t>Требования к лингвистическому обеспечению</w:t>
      </w:r>
      <w:bookmarkEnd w:id="47"/>
    </w:p>
    <w:p w14:paraId="140AF366" w14:textId="0B7D58B1" w:rsidR="000C2BF2" w:rsidRPr="00440E7C" w:rsidRDefault="000C2BF2" w:rsidP="00EC6DB9">
      <w:pPr>
        <w:spacing w:before="200"/>
        <w:rPr>
          <w:rFonts w:eastAsia="Times New Roman" w:cs="Times New Roman"/>
          <w:szCs w:val="24"/>
        </w:rPr>
      </w:pPr>
      <w:bookmarkStart w:id="48" w:name="_Hlk194303731"/>
      <w:r w:rsidRPr="000C2BF2">
        <w:rPr>
          <w:rFonts w:eastAsia="Times New Roman" w:cs="Times New Roman"/>
          <w:szCs w:val="24"/>
        </w:rPr>
        <w:t>Приложение должно поддерживать как минимум два языка: русский и английский. Возможность смены языка реализована через настройки интерфейса. Приложение должно корректно работать без сбоев при стандартном использовании.</w:t>
      </w:r>
    </w:p>
    <w:p w14:paraId="02ABA6DD" w14:textId="690215C8" w:rsidR="008239DB" w:rsidRDefault="004A0E13" w:rsidP="006365CB">
      <w:pPr>
        <w:pStyle w:val="3"/>
        <w:spacing w:before="240"/>
      </w:pPr>
      <w:bookmarkStart w:id="49" w:name="_Toc195909878"/>
      <w:bookmarkEnd w:id="48"/>
      <w:r>
        <w:t>Требования к метрологическому обеспечению</w:t>
      </w:r>
      <w:bookmarkEnd w:id="49"/>
    </w:p>
    <w:p w14:paraId="5015B0DF" w14:textId="47C15316" w:rsidR="00580126" w:rsidRPr="00AF1AB5" w:rsidRDefault="00580126" w:rsidP="00EC6DB9">
      <w:pPr>
        <w:spacing w:before="200"/>
        <w:rPr>
          <w:lang w:val="en-US"/>
        </w:rPr>
      </w:pPr>
      <w:r>
        <w:t>Не предъявляются</w:t>
      </w:r>
      <w:r w:rsidR="00AF1AB5">
        <w:rPr>
          <w:lang w:val="en-US"/>
        </w:rPr>
        <w:t>.</w:t>
      </w:r>
    </w:p>
    <w:p w14:paraId="25230B1D" w14:textId="470EE874" w:rsidR="004A0E13" w:rsidRDefault="004A0E13" w:rsidP="006365CB">
      <w:pPr>
        <w:pStyle w:val="3"/>
        <w:spacing w:before="240"/>
      </w:pPr>
      <w:bookmarkStart w:id="50" w:name="_Toc195909879"/>
      <w:r>
        <w:t>Требования к техническому обеспечению</w:t>
      </w:r>
      <w:bookmarkEnd w:id="50"/>
    </w:p>
    <w:p w14:paraId="1F1E802F" w14:textId="445B6187" w:rsidR="00580126" w:rsidRDefault="00580126" w:rsidP="00EC6DB9">
      <w:pPr>
        <w:spacing w:before="200"/>
      </w:pPr>
      <w:bookmarkStart w:id="51" w:name="_Hlk194303923"/>
      <w:r>
        <w:t>В состав технических средств должен входить ПК, соответствующий минимальным требованиям:</w:t>
      </w:r>
    </w:p>
    <w:p w14:paraId="4A7A6A6B" w14:textId="599C1548" w:rsidR="000C2BF2" w:rsidRPr="000C2BF2" w:rsidRDefault="000C2BF2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 xml:space="preserve">Процессор: не ниже Intel Core i3 / AMD </w:t>
      </w:r>
      <w:proofErr w:type="spellStart"/>
      <w:r w:rsidRPr="000C2BF2">
        <w:rPr>
          <w:rFonts w:eastAsia="Times New Roman" w:cs="Times New Roman"/>
          <w:szCs w:val="24"/>
        </w:rPr>
        <w:t>Ryzen</w:t>
      </w:r>
      <w:proofErr w:type="spellEnd"/>
      <w:r w:rsidRPr="000C2BF2">
        <w:rPr>
          <w:rFonts w:eastAsia="Times New Roman" w:cs="Times New Roman"/>
          <w:szCs w:val="24"/>
        </w:rPr>
        <w:t xml:space="preserve"> 3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555156EC" w14:textId="53E95E2C" w:rsidR="000C2BF2" w:rsidRPr="000C2BF2" w:rsidRDefault="000C2BF2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 xml:space="preserve">Оперативная память: </w:t>
      </w:r>
      <w:r w:rsidR="00583CFA">
        <w:rPr>
          <w:rFonts w:eastAsia="Times New Roman" w:cs="Times New Roman"/>
          <w:szCs w:val="24"/>
        </w:rPr>
        <w:t>2</w:t>
      </w:r>
      <w:r w:rsidRPr="000C2BF2">
        <w:rPr>
          <w:rFonts w:eastAsia="Times New Roman" w:cs="Times New Roman"/>
          <w:szCs w:val="24"/>
        </w:rPr>
        <w:t xml:space="preserve"> ГБ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2C808396" w14:textId="076B3858" w:rsidR="000C2BF2" w:rsidRPr="000C2BF2" w:rsidRDefault="000C2BF2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>Операционная система: Windows 10</w:t>
      </w:r>
      <w:r w:rsidR="00AF1AB5">
        <w:rPr>
          <w:rFonts w:eastAsia="Times New Roman" w:cs="Times New Roman"/>
          <w:szCs w:val="24"/>
          <w:lang w:val="en-US"/>
        </w:rPr>
        <w:t>+</w:t>
      </w:r>
      <w:r w:rsidR="00BE1555">
        <w:rPr>
          <w:rFonts w:eastAsia="Times New Roman" w:cs="Times New Roman"/>
          <w:szCs w:val="24"/>
          <w:lang w:val="en-US"/>
        </w:rPr>
        <w:t>;</w:t>
      </w:r>
    </w:p>
    <w:p w14:paraId="5944E1E4" w14:textId="65A0D5F4" w:rsidR="000C2BF2" w:rsidRPr="00AF1AB5" w:rsidRDefault="000C2BF2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 w:rsidRPr="000C2BF2">
        <w:rPr>
          <w:rFonts w:eastAsia="Times New Roman" w:cs="Times New Roman"/>
          <w:szCs w:val="24"/>
        </w:rPr>
        <w:t>Доступ в интернет для загрузки прогнозов погоды</w:t>
      </w:r>
      <w:r w:rsidR="008F2A3D" w:rsidRPr="008F2A3D">
        <w:rPr>
          <w:rFonts w:eastAsia="Times New Roman" w:cs="Times New Roman"/>
          <w:szCs w:val="24"/>
        </w:rPr>
        <w:t>;</w:t>
      </w:r>
    </w:p>
    <w:p w14:paraId="26D74834" w14:textId="663CEA0C" w:rsidR="00AF1AB5" w:rsidRPr="00F50E54" w:rsidRDefault="00AF1AB5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Клавиатура,</w:t>
      </w:r>
      <w:r w:rsidR="00583CF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мышка</w:t>
      </w:r>
      <w:r w:rsidR="008F2A3D">
        <w:rPr>
          <w:rFonts w:eastAsia="Times New Roman" w:cs="Times New Roman"/>
          <w:szCs w:val="24"/>
          <w:lang w:val="en-US"/>
        </w:rPr>
        <w:t>;</w:t>
      </w:r>
    </w:p>
    <w:p w14:paraId="5B2094F9" w14:textId="10561FBC" w:rsidR="00F50E54" w:rsidRPr="000C2BF2" w:rsidRDefault="00F50E54" w:rsidP="008F2A3D">
      <w:pPr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  <w:ind w:left="1134" w:hanging="283"/>
        <w:contextualSpacing w:val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Монитор с минимальным разрешением 1</w:t>
      </w:r>
      <w:r w:rsidR="00FC470E">
        <w:rPr>
          <w:rFonts w:eastAsia="Times New Roman" w:cs="Times New Roman"/>
          <w:szCs w:val="24"/>
        </w:rPr>
        <w:t>200</w:t>
      </w:r>
      <w:r>
        <w:rPr>
          <w:rFonts w:eastAsia="Times New Roman" w:cs="Times New Roman"/>
          <w:szCs w:val="24"/>
        </w:rPr>
        <w:t xml:space="preserve"> на </w:t>
      </w:r>
      <w:r w:rsidR="00FC470E">
        <w:rPr>
          <w:rFonts w:eastAsia="Times New Roman" w:cs="Times New Roman"/>
          <w:szCs w:val="24"/>
        </w:rPr>
        <w:t>700</w:t>
      </w:r>
      <w:r w:rsidR="008F2A3D" w:rsidRPr="008F2A3D">
        <w:rPr>
          <w:rFonts w:eastAsia="Times New Roman" w:cs="Times New Roman"/>
          <w:szCs w:val="24"/>
        </w:rPr>
        <w:t>.</w:t>
      </w:r>
    </w:p>
    <w:p w14:paraId="48FA2DD2" w14:textId="2F3F901F" w:rsidR="009730DA" w:rsidRDefault="00645BED" w:rsidP="006365CB">
      <w:pPr>
        <w:pStyle w:val="2"/>
        <w:spacing w:before="240"/>
      </w:pPr>
      <w:bookmarkStart w:id="52" w:name="_Toc195909880"/>
      <w:bookmarkEnd w:id="51"/>
      <w:r>
        <w:lastRenderedPageBreak/>
        <w:t>Требования к надежности</w:t>
      </w:r>
      <w:bookmarkEnd w:id="52"/>
    </w:p>
    <w:p w14:paraId="7FEB0A67" w14:textId="77777777" w:rsidR="003E397A" w:rsidRDefault="003E397A" w:rsidP="003E397A">
      <w:pPr>
        <w:spacing w:before="200"/>
      </w:pPr>
      <w:r w:rsidRPr="003E397A">
        <w:t xml:space="preserve">Надежное (устойчивое) функционирование программы должно быть обеспеченно выполнением совокупности организационно-технических мероприятий, перечень которых приведен ниже: </w:t>
      </w:r>
    </w:p>
    <w:p w14:paraId="7F6A7424" w14:textId="4233A3D5" w:rsidR="003E397A" w:rsidRDefault="003E397A" w:rsidP="00D82438">
      <w:pPr>
        <w:pStyle w:val="a0"/>
        <w:numPr>
          <w:ilvl w:val="0"/>
          <w:numId w:val="58"/>
        </w:numPr>
        <w:spacing w:before="200"/>
        <w:ind w:left="1276" w:hanging="425"/>
      </w:pPr>
      <w:r w:rsidRPr="003E397A">
        <w:t>организацией бесперебойного питания технических средств</w:t>
      </w:r>
      <w:r w:rsidR="008F2A3D" w:rsidRPr="008F2A3D">
        <w:t>;</w:t>
      </w:r>
    </w:p>
    <w:p w14:paraId="286F94A7" w14:textId="016B81C9" w:rsidR="003E397A" w:rsidRDefault="003E397A" w:rsidP="00D82438">
      <w:pPr>
        <w:pStyle w:val="a0"/>
        <w:numPr>
          <w:ilvl w:val="0"/>
          <w:numId w:val="58"/>
        </w:numPr>
        <w:spacing w:before="200"/>
        <w:ind w:left="1276" w:hanging="425"/>
      </w:pPr>
      <w:r w:rsidRPr="003E397A">
        <w:t>осуществления контроля входа и вывода данных</w:t>
      </w:r>
      <w:r w:rsidR="008F2A3D" w:rsidRPr="008F2A3D">
        <w:t>;</w:t>
      </w:r>
    </w:p>
    <w:p w14:paraId="22B72443" w14:textId="0F544EC1" w:rsidR="003E397A" w:rsidRDefault="003E397A" w:rsidP="008F2A3D">
      <w:pPr>
        <w:pStyle w:val="a0"/>
        <w:numPr>
          <w:ilvl w:val="0"/>
          <w:numId w:val="58"/>
        </w:numPr>
        <w:tabs>
          <w:tab w:val="clear" w:pos="1276"/>
          <w:tab w:val="left" w:pos="851"/>
        </w:tabs>
        <w:spacing w:before="200"/>
        <w:ind w:left="0" w:firstLine="851"/>
      </w:pPr>
      <w:r w:rsidRPr="003E397A">
        <w:t>регулярным выполнением рекомендации Министерства труда и социального развития РФ, изложенных в Постановления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</w:t>
      </w:r>
      <w:r w:rsidR="008F2A3D">
        <w:rPr>
          <w:lang w:val="en-US"/>
        </w:rPr>
        <w:t>;</w:t>
      </w:r>
    </w:p>
    <w:p w14:paraId="20ED13CB" w14:textId="1F0F6A31" w:rsidR="003E397A" w:rsidRDefault="003E397A" w:rsidP="008F2A3D">
      <w:pPr>
        <w:pStyle w:val="a0"/>
        <w:numPr>
          <w:ilvl w:val="0"/>
          <w:numId w:val="58"/>
        </w:numPr>
        <w:tabs>
          <w:tab w:val="clear" w:pos="1276"/>
        </w:tabs>
        <w:spacing w:before="200"/>
        <w:ind w:left="0" w:firstLine="851"/>
      </w:pPr>
      <w:r w:rsidRPr="003E397A">
        <w:t>регулярным выполнением требований ГОСТ 51188-98. Защита информации</w:t>
      </w:r>
      <w:r w:rsidR="008F2A3D" w:rsidRPr="008F2A3D">
        <w:t xml:space="preserve">, </w:t>
      </w:r>
      <w:r w:rsidR="008F2A3D">
        <w:t>и</w:t>
      </w:r>
      <w:r w:rsidRPr="003E397A">
        <w:t>спытания программных средств на наличие компьютерных вирусов</w:t>
      </w:r>
      <w:r w:rsidR="008F2A3D" w:rsidRPr="008F2A3D">
        <w:t>;</w:t>
      </w:r>
      <w:r w:rsidRPr="003E397A">
        <w:t xml:space="preserve"> </w:t>
      </w:r>
    </w:p>
    <w:p w14:paraId="0DEA377B" w14:textId="72615DE3" w:rsidR="003E397A" w:rsidRPr="003E397A" w:rsidRDefault="003E397A" w:rsidP="008F2A3D">
      <w:pPr>
        <w:pStyle w:val="a0"/>
        <w:numPr>
          <w:ilvl w:val="0"/>
          <w:numId w:val="58"/>
        </w:numPr>
        <w:tabs>
          <w:tab w:val="clear" w:pos="1276"/>
          <w:tab w:val="left" w:pos="851"/>
        </w:tabs>
        <w:spacing w:before="200"/>
        <w:ind w:left="0" w:firstLine="851"/>
      </w:pPr>
      <w:r w:rsidRPr="003E397A">
        <w:t>регулярным выполнением требованием ГОСТ 34.602-2020. Комплекс стандартов на автоматизированные ИС.</w:t>
      </w:r>
    </w:p>
    <w:p w14:paraId="7F640B47" w14:textId="70818892" w:rsidR="00645BED" w:rsidRDefault="00645BED" w:rsidP="006365CB">
      <w:pPr>
        <w:pStyle w:val="2"/>
        <w:spacing w:before="240"/>
      </w:pPr>
      <w:bookmarkStart w:id="53" w:name="_Toc195909881"/>
      <w:r>
        <w:t>Требования к безопасности</w:t>
      </w:r>
      <w:bookmarkEnd w:id="53"/>
    </w:p>
    <w:p w14:paraId="1A3E8F35" w14:textId="0F35CE7A" w:rsidR="0057003F" w:rsidRPr="0057003F" w:rsidRDefault="0057003F" w:rsidP="00EC6DB9">
      <w:pPr>
        <w:spacing w:before="200"/>
      </w:pPr>
      <w:r w:rsidRPr="0057003F">
        <w:t>Приложение должно обеспечивать защиту данных и стабильную работу в соответствии с российским законодательством. Запрещается сбор и передача персональных данных без согласия пользователя. Все сетевые запросы выполняются по HTTP, локальные данные хранятся в зашифрованном виде. Необходима устойчивость к потере соединения и другим сбоям, с предоставлением понятных сообщений об ошибках. Код защищается от распространенных уязвимостей. Обновления распространяются через защищенные каналы с цифровой подписью и возможностью отката.</w:t>
      </w:r>
    </w:p>
    <w:p w14:paraId="32C4A45D" w14:textId="78E43E1B" w:rsidR="007A3137" w:rsidRDefault="007A3137" w:rsidP="006365CB">
      <w:pPr>
        <w:pStyle w:val="2"/>
        <w:spacing w:before="240"/>
      </w:pPr>
      <w:bookmarkStart w:id="54" w:name="_Toc195909882"/>
      <w:r>
        <w:t>Требования к патентной чистоте</w:t>
      </w:r>
      <w:bookmarkEnd w:id="54"/>
    </w:p>
    <w:p w14:paraId="4A4A5894" w14:textId="63378E5E" w:rsidR="006C2A52" w:rsidRPr="00664D59" w:rsidRDefault="006C2A52" w:rsidP="00EC6DB9">
      <w:pPr>
        <w:spacing w:before="200"/>
      </w:pPr>
      <w:r w:rsidRPr="00664D59">
        <w:t xml:space="preserve">При разработке </w:t>
      </w:r>
      <w:r>
        <w:t xml:space="preserve">программного обеспечения </w:t>
      </w:r>
      <w:r w:rsidRPr="00664D59">
        <w:t>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  <w:r w:rsidR="00914D66">
        <w:t xml:space="preserve"> </w:t>
      </w:r>
      <w:r w:rsidR="00232281">
        <w:t xml:space="preserve">Глава 72. </w:t>
      </w:r>
      <w:r w:rsidR="009F5A7F" w:rsidRPr="009F5A7F">
        <w:t xml:space="preserve"> ГК РФ</w:t>
      </w:r>
    </w:p>
    <w:p w14:paraId="3BF80742" w14:textId="0BFF82FC" w:rsidR="003A546E" w:rsidRDefault="003A546E" w:rsidP="006365CB">
      <w:pPr>
        <w:pStyle w:val="2"/>
        <w:spacing w:before="240"/>
        <w:rPr>
          <w:lang w:val="en-US"/>
        </w:rPr>
      </w:pPr>
      <w:bookmarkStart w:id="55" w:name="_Toc195909883"/>
      <w:r>
        <w:t>Требования к перспективам развития</w:t>
      </w:r>
      <w:bookmarkEnd w:id="55"/>
    </w:p>
    <w:p w14:paraId="15639571" w14:textId="11169F50" w:rsidR="004143C1" w:rsidRPr="004143C1" w:rsidRDefault="00124544" w:rsidP="00EC6DB9">
      <w:pPr>
        <w:spacing w:before="200"/>
      </w:pPr>
      <w:r w:rsidRPr="00124544">
        <w:rPr>
          <w:rFonts w:eastAsia="Times New Roman" w:cs="Times New Roman"/>
          <w:szCs w:val="24"/>
        </w:rPr>
        <w:t xml:space="preserve">Перспективы развития погодного приложения для ПК включают несколько ключевых направлений. Во-первых, планируется добавить поддержку виджетов на рабочий стол, чтобы </w:t>
      </w:r>
      <w:r w:rsidRPr="00124544">
        <w:rPr>
          <w:rFonts w:eastAsia="Times New Roman" w:cs="Times New Roman"/>
          <w:szCs w:val="24"/>
        </w:rPr>
        <w:lastRenderedPageBreak/>
        <w:t>пользователи могли быстро узнавать прогноз без открытия самого приложения. Во-вторых, будет реализована интеграция с голосовыми помощниками, что позволит получать актуальную погоду с помощью голосовых команд. Кроме того, в приложение добавят расширенные карты осадков и ураганов для более детального отслеживания неблагоприятных погодных условий. Эти обновления сделают сервис удобнее и информативнее.</w:t>
      </w:r>
    </w:p>
    <w:p w14:paraId="7B2062F0" w14:textId="54ECF06C" w:rsidR="00127A5A" w:rsidRDefault="00127A5A" w:rsidP="006365CB">
      <w:pPr>
        <w:pStyle w:val="1"/>
        <w:spacing w:before="240"/>
      </w:pPr>
      <w:bookmarkStart w:id="56" w:name="_Toc195909884"/>
      <w:r>
        <w:lastRenderedPageBreak/>
        <w:t>Состав и содержание работ</w:t>
      </w:r>
      <w:bookmarkEnd w:id="56"/>
    </w:p>
    <w:p w14:paraId="2B11A86F" w14:textId="14494306" w:rsidR="0093513F" w:rsidRPr="008D0CF1" w:rsidRDefault="008D0CF1" w:rsidP="008D0CF1">
      <w:pPr>
        <w:ind w:firstLine="0"/>
      </w:pPr>
      <w:r>
        <w:t>Таблица 1 – Состав и содержание работ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51"/>
        <w:gridCol w:w="3403"/>
        <w:gridCol w:w="1638"/>
        <w:gridCol w:w="1884"/>
        <w:gridCol w:w="2019"/>
      </w:tblGrid>
      <w:tr w:rsidR="000E6876" w14:paraId="11417137" w14:textId="275BEB3B" w:rsidTr="00193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1" w:type="dxa"/>
          </w:tcPr>
          <w:p w14:paraId="4E6B221B" w14:textId="14737AA5" w:rsidR="000E6876" w:rsidRDefault="000E6876" w:rsidP="00D266D1">
            <w:pPr>
              <w:spacing w:before="0"/>
              <w:ind w:firstLine="0"/>
            </w:pPr>
            <w:bookmarkStart w:id="57" w:name="_Hlk194304631"/>
            <w:r>
              <w:t>№ Этапа</w:t>
            </w:r>
          </w:p>
        </w:tc>
        <w:tc>
          <w:tcPr>
            <w:tcW w:w="3460" w:type="dxa"/>
          </w:tcPr>
          <w:p w14:paraId="7F08414B" w14:textId="54559ADE" w:rsidR="000E6876" w:rsidRDefault="000E6876" w:rsidP="00D266D1">
            <w:pPr>
              <w:spacing w:before="0"/>
              <w:ind w:firstLine="0"/>
            </w:pPr>
            <w:r>
              <w:t>Наименование</w:t>
            </w:r>
          </w:p>
        </w:tc>
        <w:tc>
          <w:tcPr>
            <w:tcW w:w="1638" w:type="dxa"/>
          </w:tcPr>
          <w:p w14:paraId="7ABDD221" w14:textId="581D8CF9" w:rsidR="000E6876" w:rsidRDefault="000E6876" w:rsidP="00D266D1">
            <w:pPr>
              <w:spacing w:before="0"/>
              <w:ind w:firstLine="0"/>
            </w:pPr>
            <w:r>
              <w:t>Длительность</w:t>
            </w:r>
          </w:p>
        </w:tc>
        <w:tc>
          <w:tcPr>
            <w:tcW w:w="1894" w:type="dxa"/>
          </w:tcPr>
          <w:p w14:paraId="5F332DCE" w14:textId="0BDB97DD" w:rsidR="000E6876" w:rsidRDefault="000E6876" w:rsidP="00D266D1">
            <w:pPr>
              <w:spacing w:before="0"/>
              <w:ind w:firstLine="0"/>
            </w:pPr>
            <w:r>
              <w:t>Состав работ</w:t>
            </w:r>
          </w:p>
        </w:tc>
        <w:tc>
          <w:tcPr>
            <w:tcW w:w="1894" w:type="dxa"/>
          </w:tcPr>
          <w:p w14:paraId="0C5BF12E" w14:textId="1944DB03" w:rsidR="000E6876" w:rsidRDefault="000E6876" w:rsidP="00D266D1">
            <w:pPr>
              <w:spacing w:before="0"/>
              <w:ind w:firstLine="0"/>
            </w:pPr>
            <w:r>
              <w:t>Результат</w:t>
            </w:r>
          </w:p>
        </w:tc>
      </w:tr>
      <w:tr w:rsidR="000E6876" w14:paraId="69794AFA" w14:textId="3E4034C6" w:rsidTr="00193670">
        <w:trPr>
          <w:jc w:val="center"/>
        </w:trPr>
        <w:tc>
          <w:tcPr>
            <w:tcW w:w="1271" w:type="dxa"/>
          </w:tcPr>
          <w:p w14:paraId="16A0F385" w14:textId="1945537E" w:rsidR="000E6876" w:rsidRDefault="000E6876" w:rsidP="00D266D1">
            <w:pPr>
              <w:spacing w:before="0"/>
              <w:ind w:firstLine="0"/>
              <w:jc w:val="center"/>
            </w:pPr>
            <w:r>
              <w:t>1</w:t>
            </w:r>
          </w:p>
        </w:tc>
        <w:tc>
          <w:tcPr>
            <w:tcW w:w="3460" w:type="dxa"/>
          </w:tcPr>
          <w:p w14:paraId="37AAF30F" w14:textId="5CB691B0" w:rsidR="000E6876" w:rsidRDefault="000E6876" w:rsidP="00D266D1">
            <w:pPr>
              <w:spacing w:before="0"/>
              <w:ind w:firstLine="0"/>
            </w:pPr>
            <w:r>
              <w:t>Разработка ТЗ</w:t>
            </w:r>
          </w:p>
        </w:tc>
        <w:tc>
          <w:tcPr>
            <w:tcW w:w="1638" w:type="dxa"/>
          </w:tcPr>
          <w:p w14:paraId="343B53B4" w14:textId="4152EE1D" w:rsidR="000E6876" w:rsidRDefault="00D04D03" w:rsidP="00D266D1">
            <w:pPr>
              <w:spacing w:before="0"/>
              <w:ind w:firstLine="0"/>
            </w:pPr>
            <w:r>
              <w:t>4</w:t>
            </w:r>
            <w:r w:rsidR="000E6876">
              <w:t xml:space="preserve"> недели</w:t>
            </w:r>
          </w:p>
        </w:tc>
        <w:tc>
          <w:tcPr>
            <w:tcW w:w="1894" w:type="dxa"/>
          </w:tcPr>
          <w:p w14:paraId="6306DE48" w14:textId="364983C7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Составление требований</w:t>
            </w:r>
          </w:p>
        </w:tc>
        <w:tc>
          <w:tcPr>
            <w:tcW w:w="1894" w:type="dxa"/>
          </w:tcPr>
          <w:p w14:paraId="40355936" w14:textId="6447C6E5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Утвержденное техническое задание с полным перечнем функциональных требований</w:t>
            </w:r>
          </w:p>
        </w:tc>
      </w:tr>
      <w:tr w:rsidR="000E6876" w14:paraId="4350B958" w14:textId="59AC38D1" w:rsidTr="00193670">
        <w:trPr>
          <w:jc w:val="center"/>
        </w:trPr>
        <w:tc>
          <w:tcPr>
            <w:tcW w:w="1271" w:type="dxa"/>
          </w:tcPr>
          <w:p w14:paraId="6D3E5B1E" w14:textId="507BAE87" w:rsidR="000E6876" w:rsidRDefault="000E6876" w:rsidP="00D266D1">
            <w:pPr>
              <w:spacing w:before="0"/>
              <w:ind w:firstLine="0"/>
              <w:jc w:val="center"/>
            </w:pPr>
            <w:r>
              <w:t>2</w:t>
            </w:r>
          </w:p>
        </w:tc>
        <w:tc>
          <w:tcPr>
            <w:tcW w:w="3460" w:type="dxa"/>
          </w:tcPr>
          <w:p w14:paraId="0C3A893C" w14:textId="3B137472" w:rsidR="000E6876" w:rsidRDefault="000E6876" w:rsidP="00D266D1">
            <w:pPr>
              <w:spacing w:before="0"/>
              <w:ind w:firstLine="0"/>
            </w:pPr>
            <w:r>
              <w:t xml:space="preserve">Настройка рабочего окружения </w:t>
            </w:r>
          </w:p>
        </w:tc>
        <w:tc>
          <w:tcPr>
            <w:tcW w:w="1638" w:type="dxa"/>
          </w:tcPr>
          <w:p w14:paraId="3CAF75AC" w14:textId="62527CFD" w:rsidR="000E6876" w:rsidRDefault="000E6876" w:rsidP="00D266D1">
            <w:pPr>
              <w:spacing w:before="0"/>
              <w:ind w:firstLine="0"/>
            </w:pPr>
            <w:r>
              <w:t>1 неделя</w:t>
            </w:r>
          </w:p>
        </w:tc>
        <w:tc>
          <w:tcPr>
            <w:tcW w:w="1894" w:type="dxa"/>
          </w:tcPr>
          <w:p w14:paraId="32422E23" w14:textId="1BC58BF0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Установка инструментов</w:t>
            </w:r>
          </w:p>
        </w:tc>
        <w:tc>
          <w:tcPr>
            <w:tcW w:w="1894" w:type="dxa"/>
          </w:tcPr>
          <w:p w14:paraId="3F0C9FB7" w14:textId="72A0DD6E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Готовое к работе окружение с необходимым ПО и библиотеками</w:t>
            </w:r>
          </w:p>
        </w:tc>
      </w:tr>
      <w:tr w:rsidR="000E6876" w14:paraId="3EA84121" w14:textId="6257F7A2" w:rsidTr="00193670">
        <w:trPr>
          <w:jc w:val="center"/>
        </w:trPr>
        <w:tc>
          <w:tcPr>
            <w:tcW w:w="1271" w:type="dxa"/>
          </w:tcPr>
          <w:p w14:paraId="0AE34CE6" w14:textId="33E34D48" w:rsidR="000E6876" w:rsidRDefault="000E6876" w:rsidP="00D266D1">
            <w:pPr>
              <w:spacing w:before="0"/>
              <w:ind w:firstLine="0"/>
              <w:jc w:val="center"/>
            </w:pPr>
            <w:r>
              <w:t>3</w:t>
            </w:r>
          </w:p>
        </w:tc>
        <w:tc>
          <w:tcPr>
            <w:tcW w:w="3460" w:type="dxa"/>
          </w:tcPr>
          <w:p w14:paraId="4D09C48F" w14:textId="361ABA75" w:rsidR="000E6876" w:rsidRDefault="000E6876" w:rsidP="00D266D1">
            <w:pPr>
              <w:spacing w:before="0"/>
              <w:ind w:firstLine="0"/>
            </w:pPr>
            <w:r>
              <w:t>Проектирование</w:t>
            </w:r>
          </w:p>
        </w:tc>
        <w:tc>
          <w:tcPr>
            <w:tcW w:w="1638" w:type="dxa"/>
          </w:tcPr>
          <w:p w14:paraId="0AC673D9" w14:textId="7647F7D3" w:rsidR="000E6876" w:rsidRDefault="000E6876" w:rsidP="00D266D1">
            <w:pPr>
              <w:spacing w:before="0"/>
              <w:ind w:firstLine="0"/>
            </w:pPr>
            <w:r>
              <w:t>3 недели</w:t>
            </w:r>
          </w:p>
        </w:tc>
        <w:tc>
          <w:tcPr>
            <w:tcW w:w="1894" w:type="dxa"/>
          </w:tcPr>
          <w:p w14:paraId="7A5713C3" w14:textId="1A17BD4A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Разработка интерфейса и архитектуры</w:t>
            </w:r>
          </w:p>
        </w:tc>
        <w:tc>
          <w:tcPr>
            <w:tcW w:w="1894" w:type="dxa"/>
          </w:tcPr>
          <w:p w14:paraId="63C3FEFB" w14:textId="52F844C3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 xml:space="preserve">Готовые макеты интерфейса, схема базы данных и </w:t>
            </w:r>
            <w:r w:rsidR="00432A2B">
              <w:t xml:space="preserve">рабочая </w:t>
            </w:r>
            <w:r w:rsidR="00432A2B" w:rsidRPr="00A41B05">
              <w:t>документация</w:t>
            </w:r>
            <w:r w:rsidR="00432A2B">
              <w:t>: Программа методики испытаний (ПМИ)</w:t>
            </w:r>
          </w:p>
        </w:tc>
      </w:tr>
      <w:tr w:rsidR="000E6876" w14:paraId="467578DE" w14:textId="7119CA0F" w:rsidTr="00193670">
        <w:trPr>
          <w:jc w:val="center"/>
        </w:trPr>
        <w:tc>
          <w:tcPr>
            <w:tcW w:w="1271" w:type="dxa"/>
          </w:tcPr>
          <w:p w14:paraId="57D75771" w14:textId="32188DA3" w:rsidR="000E6876" w:rsidRDefault="000E6876" w:rsidP="00D266D1">
            <w:pPr>
              <w:spacing w:before="0"/>
              <w:ind w:firstLine="0"/>
              <w:jc w:val="center"/>
            </w:pPr>
            <w:r>
              <w:t>4</w:t>
            </w:r>
          </w:p>
        </w:tc>
        <w:tc>
          <w:tcPr>
            <w:tcW w:w="3460" w:type="dxa"/>
          </w:tcPr>
          <w:p w14:paraId="7B427CB0" w14:textId="794071FD" w:rsidR="000E6876" w:rsidRDefault="000E6876" w:rsidP="00D266D1">
            <w:pPr>
              <w:spacing w:before="0"/>
              <w:ind w:firstLine="0"/>
            </w:pPr>
            <w:r>
              <w:t>Написание кода</w:t>
            </w:r>
          </w:p>
        </w:tc>
        <w:tc>
          <w:tcPr>
            <w:tcW w:w="1638" w:type="dxa"/>
          </w:tcPr>
          <w:p w14:paraId="40B668B2" w14:textId="7A614826" w:rsidR="000E6876" w:rsidRDefault="000E6876" w:rsidP="00D266D1">
            <w:pPr>
              <w:spacing w:before="0"/>
              <w:ind w:firstLine="0"/>
            </w:pPr>
            <w:r>
              <w:t>2 месяца</w:t>
            </w:r>
          </w:p>
        </w:tc>
        <w:tc>
          <w:tcPr>
            <w:tcW w:w="1894" w:type="dxa"/>
          </w:tcPr>
          <w:p w14:paraId="30DB38C6" w14:textId="5F8F5E0B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Разработка основных функций</w:t>
            </w:r>
          </w:p>
        </w:tc>
        <w:tc>
          <w:tcPr>
            <w:tcW w:w="1894" w:type="dxa"/>
          </w:tcPr>
          <w:p w14:paraId="05698A5A" w14:textId="444B6163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Рабочая версия приложения с реализованным функционалом</w:t>
            </w:r>
          </w:p>
        </w:tc>
      </w:tr>
      <w:tr w:rsidR="000E6876" w14:paraId="02D0AA30" w14:textId="3CED5D90" w:rsidTr="00193670">
        <w:trPr>
          <w:jc w:val="center"/>
        </w:trPr>
        <w:tc>
          <w:tcPr>
            <w:tcW w:w="1271" w:type="dxa"/>
          </w:tcPr>
          <w:p w14:paraId="23AAB152" w14:textId="72FE6ED1" w:rsidR="000E6876" w:rsidRDefault="000E6876" w:rsidP="00D266D1">
            <w:pPr>
              <w:spacing w:before="0"/>
              <w:ind w:firstLine="0"/>
              <w:jc w:val="center"/>
            </w:pPr>
            <w:r>
              <w:t>5</w:t>
            </w:r>
          </w:p>
        </w:tc>
        <w:tc>
          <w:tcPr>
            <w:tcW w:w="3460" w:type="dxa"/>
          </w:tcPr>
          <w:p w14:paraId="66615401" w14:textId="32AB4FF1" w:rsidR="000E6876" w:rsidRDefault="000E6876" w:rsidP="00D266D1">
            <w:pPr>
              <w:spacing w:before="0"/>
              <w:ind w:firstLine="0"/>
            </w:pPr>
            <w:r>
              <w:t>Тестирование программы</w:t>
            </w:r>
          </w:p>
        </w:tc>
        <w:tc>
          <w:tcPr>
            <w:tcW w:w="1638" w:type="dxa"/>
          </w:tcPr>
          <w:p w14:paraId="3EE09390" w14:textId="5B2FEC4D" w:rsidR="000E6876" w:rsidRDefault="000E6876" w:rsidP="00D266D1">
            <w:pPr>
              <w:spacing w:before="0"/>
              <w:ind w:firstLine="0"/>
            </w:pPr>
            <w:r>
              <w:t xml:space="preserve">3 недели </w:t>
            </w:r>
          </w:p>
        </w:tc>
        <w:tc>
          <w:tcPr>
            <w:tcW w:w="1894" w:type="dxa"/>
          </w:tcPr>
          <w:p w14:paraId="4889D60D" w14:textId="41E093B5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Проверка и отладка</w:t>
            </w:r>
          </w:p>
        </w:tc>
        <w:tc>
          <w:tcPr>
            <w:tcW w:w="1894" w:type="dxa"/>
          </w:tcPr>
          <w:p w14:paraId="792B1FFF" w14:textId="0220E7EE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Отчет о тестировании с выявленными ошибками и рекомендациями по исправлению</w:t>
            </w:r>
          </w:p>
        </w:tc>
      </w:tr>
      <w:tr w:rsidR="000E6876" w14:paraId="69F3C476" w14:textId="06776CCE" w:rsidTr="00193670">
        <w:trPr>
          <w:jc w:val="center"/>
        </w:trPr>
        <w:tc>
          <w:tcPr>
            <w:tcW w:w="1271" w:type="dxa"/>
          </w:tcPr>
          <w:p w14:paraId="1A1D9FDF" w14:textId="25EE4881" w:rsidR="000E6876" w:rsidRDefault="000E6876" w:rsidP="00D266D1">
            <w:pPr>
              <w:spacing w:before="0"/>
              <w:ind w:firstLine="0"/>
              <w:jc w:val="center"/>
            </w:pPr>
            <w:r>
              <w:t>6</w:t>
            </w:r>
          </w:p>
        </w:tc>
        <w:tc>
          <w:tcPr>
            <w:tcW w:w="3460" w:type="dxa"/>
          </w:tcPr>
          <w:p w14:paraId="7D8AFCD6" w14:textId="5B7DA8AD" w:rsidR="000E6876" w:rsidRDefault="000E6876" w:rsidP="00D266D1">
            <w:pPr>
              <w:spacing w:before="0"/>
              <w:ind w:firstLine="0"/>
            </w:pPr>
            <w:r>
              <w:t xml:space="preserve">Доработка программы </w:t>
            </w:r>
          </w:p>
        </w:tc>
        <w:tc>
          <w:tcPr>
            <w:tcW w:w="1638" w:type="dxa"/>
          </w:tcPr>
          <w:p w14:paraId="581291E1" w14:textId="497CA289" w:rsidR="000E6876" w:rsidRDefault="000E6876" w:rsidP="00D266D1">
            <w:pPr>
              <w:spacing w:before="0"/>
              <w:ind w:firstLine="0"/>
            </w:pPr>
            <w:r>
              <w:t>2.5 недели</w:t>
            </w:r>
          </w:p>
        </w:tc>
        <w:tc>
          <w:tcPr>
            <w:tcW w:w="1894" w:type="dxa"/>
          </w:tcPr>
          <w:p w14:paraId="5B73538E" w14:textId="643EE0EE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Улучшения и исправления</w:t>
            </w:r>
          </w:p>
        </w:tc>
        <w:tc>
          <w:tcPr>
            <w:tcW w:w="1894" w:type="dxa"/>
          </w:tcPr>
          <w:p w14:paraId="2E95D55B" w14:textId="565D4772" w:rsidR="000E6876" w:rsidRDefault="00A41B05" w:rsidP="002B3F93">
            <w:pPr>
              <w:spacing w:before="0" w:line="240" w:lineRule="auto"/>
              <w:ind w:firstLine="0"/>
              <w:contextualSpacing w:val="0"/>
            </w:pPr>
            <w:r w:rsidRPr="00A41B05">
              <w:t>Стабильная версия приложения с устраненными недочетами</w:t>
            </w:r>
          </w:p>
        </w:tc>
      </w:tr>
      <w:tr w:rsidR="000E6876" w14:paraId="49C799CD" w14:textId="4526D894" w:rsidTr="00193670">
        <w:trPr>
          <w:jc w:val="center"/>
        </w:trPr>
        <w:tc>
          <w:tcPr>
            <w:tcW w:w="1271" w:type="dxa"/>
          </w:tcPr>
          <w:p w14:paraId="47C4CD57" w14:textId="41604B04" w:rsidR="000E6876" w:rsidRDefault="000E6876" w:rsidP="00D266D1">
            <w:pPr>
              <w:spacing w:before="0"/>
              <w:ind w:firstLine="0"/>
              <w:jc w:val="center"/>
            </w:pPr>
            <w:r>
              <w:t>7</w:t>
            </w:r>
          </w:p>
        </w:tc>
        <w:tc>
          <w:tcPr>
            <w:tcW w:w="3460" w:type="dxa"/>
          </w:tcPr>
          <w:p w14:paraId="640660B7" w14:textId="6303A0C8" w:rsidR="000E6876" w:rsidRDefault="000E6876" w:rsidP="00D266D1">
            <w:pPr>
              <w:spacing w:before="0"/>
              <w:ind w:firstLine="0"/>
            </w:pPr>
            <w:r>
              <w:t>П</w:t>
            </w:r>
            <w:r w:rsidRPr="00D266D1">
              <w:t>одготовка эксплуатационной документации</w:t>
            </w:r>
          </w:p>
        </w:tc>
        <w:tc>
          <w:tcPr>
            <w:tcW w:w="1638" w:type="dxa"/>
          </w:tcPr>
          <w:p w14:paraId="63B92BB6" w14:textId="00D9F76E" w:rsidR="000E6876" w:rsidRDefault="000E6876" w:rsidP="00D266D1">
            <w:pPr>
              <w:spacing w:before="0"/>
              <w:ind w:firstLine="0"/>
            </w:pPr>
            <w:r>
              <w:t>1.5 недели</w:t>
            </w:r>
          </w:p>
        </w:tc>
        <w:tc>
          <w:tcPr>
            <w:tcW w:w="1894" w:type="dxa"/>
          </w:tcPr>
          <w:p w14:paraId="51CEE026" w14:textId="6BACEE4D" w:rsidR="000E6876" w:rsidRDefault="000E6876" w:rsidP="002B3F93">
            <w:pPr>
              <w:spacing w:before="0" w:line="240" w:lineRule="auto"/>
              <w:ind w:firstLine="0"/>
              <w:contextualSpacing w:val="0"/>
            </w:pPr>
            <w:r>
              <w:t>Подготовка отчетов</w:t>
            </w:r>
          </w:p>
        </w:tc>
        <w:tc>
          <w:tcPr>
            <w:tcW w:w="1894" w:type="dxa"/>
          </w:tcPr>
          <w:p w14:paraId="7E4F7B68" w14:textId="37BA7995" w:rsidR="000E6876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Готовое пользовательское руководство</w:t>
            </w:r>
          </w:p>
        </w:tc>
      </w:tr>
      <w:tr w:rsidR="00C40229" w14:paraId="03DA8AD0" w14:textId="77777777" w:rsidTr="00193670">
        <w:trPr>
          <w:jc w:val="center"/>
        </w:trPr>
        <w:tc>
          <w:tcPr>
            <w:tcW w:w="1271" w:type="dxa"/>
          </w:tcPr>
          <w:p w14:paraId="1CD48B28" w14:textId="720BF918" w:rsidR="00C40229" w:rsidRDefault="00C40229" w:rsidP="00D266D1">
            <w:pPr>
              <w:spacing w:before="0"/>
              <w:ind w:firstLine="0"/>
              <w:jc w:val="center"/>
            </w:pPr>
            <w:r>
              <w:t>8</w:t>
            </w:r>
          </w:p>
        </w:tc>
        <w:tc>
          <w:tcPr>
            <w:tcW w:w="3460" w:type="dxa"/>
          </w:tcPr>
          <w:p w14:paraId="20EB4577" w14:textId="034A86D6" w:rsidR="00C40229" w:rsidRDefault="00C40229" w:rsidP="00D266D1">
            <w:pPr>
              <w:spacing w:before="0"/>
              <w:ind w:firstLine="0"/>
            </w:pPr>
            <w:r>
              <w:t>Приемо-сдаточные процедуры</w:t>
            </w:r>
          </w:p>
        </w:tc>
        <w:tc>
          <w:tcPr>
            <w:tcW w:w="1638" w:type="dxa"/>
          </w:tcPr>
          <w:p w14:paraId="7CD4A817" w14:textId="145620D3" w:rsidR="00C40229" w:rsidRDefault="00C40229" w:rsidP="00D266D1">
            <w:pPr>
              <w:spacing w:before="0"/>
              <w:ind w:firstLine="0"/>
            </w:pPr>
            <w:r>
              <w:t>1 час</w:t>
            </w:r>
          </w:p>
        </w:tc>
        <w:tc>
          <w:tcPr>
            <w:tcW w:w="1894" w:type="dxa"/>
          </w:tcPr>
          <w:p w14:paraId="05416D99" w14:textId="539DDCAF" w:rsidR="00C40229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Проверка соответствия результата требованиям, подписание документов</w:t>
            </w:r>
          </w:p>
        </w:tc>
        <w:tc>
          <w:tcPr>
            <w:tcW w:w="1894" w:type="dxa"/>
          </w:tcPr>
          <w:p w14:paraId="3A164825" w14:textId="1B7B291B" w:rsidR="00C40229" w:rsidRPr="00BD6B09" w:rsidRDefault="00BD6B09" w:rsidP="002B3F93">
            <w:pPr>
              <w:spacing w:before="0" w:line="240" w:lineRule="auto"/>
              <w:ind w:firstLine="0"/>
              <w:contextualSpacing w:val="0"/>
            </w:pPr>
            <w:r w:rsidRPr="00BD6B09">
              <w:t>Заполненный и подписанный протокол приемки</w:t>
            </w:r>
            <w:r>
              <w:t>, положительный исход испытания</w:t>
            </w:r>
          </w:p>
        </w:tc>
      </w:tr>
      <w:bookmarkEnd w:id="57"/>
    </w:tbl>
    <w:p w14:paraId="47BC72A5" w14:textId="4BDEFD42" w:rsidR="00D266D1" w:rsidRDefault="00D266D1" w:rsidP="00D266D1">
      <w:pPr>
        <w:spacing w:before="0"/>
      </w:pPr>
    </w:p>
    <w:p w14:paraId="41D36F45" w14:textId="77777777" w:rsidR="0093513F" w:rsidRPr="0093513F" w:rsidRDefault="0093513F" w:rsidP="0093513F"/>
    <w:p w14:paraId="7E2B9E48" w14:textId="5658A605" w:rsidR="008F6FA6" w:rsidRDefault="008F6FA6" w:rsidP="006365CB">
      <w:pPr>
        <w:pStyle w:val="1"/>
        <w:spacing w:before="240"/>
      </w:pPr>
      <w:bookmarkStart w:id="58" w:name="_Toc195909885"/>
      <w:r>
        <w:lastRenderedPageBreak/>
        <w:t>Требования к документированию</w:t>
      </w:r>
      <w:bookmarkEnd w:id="3"/>
      <w:bookmarkEnd w:id="4"/>
      <w:bookmarkEnd w:id="58"/>
    </w:p>
    <w:p w14:paraId="5D61BA99" w14:textId="77777777" w:rsidR="009368E4" w:rsidRDefault="009368E4" w:rsidP="009368E4">
      <w:r>
        <w:t>Состав программной документации должен включать в себя:</w:t>
      </w:r>
    </w:p>
    <w:p w14:paraId="09405D3F" w14:textId="77777777" w:rsidR="009368E4" w:rsidRDefault="009368E4" w:rsidP="009368E4">
      <w:pPr>
        <w:pStyle w:val="a0"/>
        <w:ind w:left="0" w:firstLine="851"/>
      </w:pPr>
      <w:r>
        <w:t>Техническое задание, включающее требования к разработке проекта, его цель, задачи, сведения об исполнителях и заказчиках, сроки выполнения и назначение. В документе должно быть описано предметное содержание проекта, приведены основные термины и определения, а также указаны требования к результатам работы, порядку их сдачи и приема.</w:t>
      </w:r>
    </w:p>
    <w:p w14:paraId="0545EF51" w14:textId="77777777" w:rsidR="009368E4" w:rsidRDefault="009368E4" w:rsidP="009368E4">
      <w:pPr>
        <w:pStyle w:val="a0"/>
        <w:ind w:left="0" w:firstLine="851"/>
      </w:pPr>
      <w:r>
        <w:t>Руководство пользователя, в котором представлены описание функциональных возможностей программы.</w:t>
      </w:r>
    </w:p>
    <w:p w14:paraId="66FA9718" w14:textId="77777777" w:rsidR="009368E4" w:rsidRDefault="009368E4" w:rsidP="009368E4">
      <w:pPr>
        <w:pStyle w:val="a0"/>
        <w:ind w:left="0" w:firstLine="851"/>
      </w:pPr>
      <w:r>
        <w:t>Отчет по УП (ПЗ), содержащий сведения о проделанных работах в ходе разработки.</w:t>
      </w:r>
    </w:p>
    <w:p w14:paraId="3683550D" w14:textId="77777777" w:rsidR="009368E4" w:rsidRDefault="009368E4" w:rsidP="009368E4">
      <w:pPr>
        <w:pStyle w:val="a0"/>
        <w:ind w:left="0" w:firstLine="851"/>
      </w:pPr>
      <w:r>
        <w:t>Программа и методика испытаний, предназначенная для проверки корректности выполнения программных функций, а также соответствия заявленным требованиям ТЗ.</w:t>
      </w:r>
    </w:p>
    <w:p w14:paraId="6762ABB0" w14:textId="77777777" w:rsidR="009368E4" w:rsidRDefault="009368E4" w:rsidP="00914D66">
      <w:pPr>
        <w:pStyle w:val="a0"/>
        <w:numPr>
          <w:ilvl w:val="0"/>
          <w:numId w:val="0"/>
        </w:numPr>
        <w:ind w:left="851"/>
      </w:pPr>
      <w:r>
        <w:t>Все вышеперечисленные документы должны быть написаны с учетом требований:</w:t>
      </w:r>
    </w:p>
    <w:p w14:paraId="1C58FE2E" w14:textId="2507F18D" w:rsidR="009368E4" w:rsidRDefault="009368E4" w:rsidP="00145D2A">
      <w:pPr>
        <w:pStyle w:val="a0"/>
        <w:ind w:left="0" w:firstLine="851"/>
      </w:pPr>
      <w:r>
        <w:t>СТП ВятГУ 101-2004</w:t>
      </w:r>
    </w:p>
    <w:p w14:paraId="1D1BE768" w14:textId="1ED6DFEA" w:rsidR="009368E4" w:rsidRDefault="009368E4" w:rsidP="009368E4">
      <w:pPr>
        <w:pStyle w:val="a0"/>
        <w:ind w:left="0" w:firstLine="851"/>
      </w:pPr>
      <w:r>
        <w:t>ГОСТ 7.32-2017</w:t>
      </w:r>
    </w:p>
    <w:p w14:paraId="52893934" w14:textId="1876C100" w:rsidR="009368E4" w:rsidRDefault="009368E4" w:rsidP="009368E4">
      <w:pPr>
        <w:pStyle w:val="a0"/>
        <w:ind w:left="0" w:firstLine="851"/>
      </w:pPr>
      <w:r>
        <w:t>ГОСТ Р 59795-2021</w:t>
      </w:r>
    </w:p>
    <w:p w14:paraId="470B0C75" w14:textId="3CCA7D1F" w:rsidR="0093513F" w:rsidRDefault="009368E4" w:rsidP="009368E4">
      <w:pPr>
        <w:pStyle w:val="a0"/>
        <w:ind w:left="0" w:firstLine="851"/>
      </w:pPr>
      <w:r>
        <w:t>ГОСТ Р 59792-2021</w:t>
      </w:r>
    </w:p>
    <w:p w14:paraId="4F3FB262" w14:textId="59AB3756" w:rsidR="00145D2A" w:rsidRPr="0093513F" w:rsidRDefault="00145D2A" w:rsidP="009368E4">
      <w:pPr>
        <w:pStyle w:val="a0"/>
        <w:ind w:left="0" w:firstLine="851"/>
      </w:pPr>
      <w:r>
        <w:t>ГОСТ 34.602−2020</w:t>
      </w:r>
    </w:p>
    <w:p w14:paraId="4F09EDF1" w14:textId="252A62E7" w:rsidR="26B8DED2" w:rsidRDefault="00EC6DB9" w:rsidP="00C12284">
      <w:pPr>
        <w:pStyle w:val="1"/>
        <w:spacing w:before="240"/>
      </w:pPr>
      <w:bookmarkStart w:id="59" w:name="_Toc195909886"/>
      <w:r>
        <w:lastRenderedPageBreak/>
        <w:t>Требования к приемо-сдаточным процедурам</w:t>
      </w:r>
      <w:bookmarkEnd w:id="59"/>
    </w:p>
    <w:p w14:paraId="75821593" w14:textId="2EFA029B" w:rsidR="00EC6DB9" w:rsidRDefault="00EC6DB9" w:rsidP="00EC6DB9">
      <w:pPr>
        <w:spacing w:before="200"/>
      </w:pPr>
      <w:r>
        <w:t xml:space="preserve">В данном разделе настоящего технического задания содержатся требования к приемо-сдаточным процедурам. </w:t>
      </w:r>
    </w:p>
    <w:p w14:paraId="590DB459" w14:textId="308083E8" w:rsidR="00EC6DB9" w:rsidRDefault="00EC6DB9" w:rsidP="008D0CF1">
      <w:pPr>
        <w:spacing w:before="200"/>
      </w:pPr>
      <w:r w:rsidRPr="00EC6DB9">
        <w:rPr>
          <w:rFonts w:eastAsia="Times New Roman" w:cs="Times New Roman"/>
          <w:szCs w:val="24"/>
        </w:rPr>
        <w:t>В соответствии с установленными процедурами, процесс приемки проекта предусматривает следующий формат: Разработчик, являющийся автором проекта, прибывает в специально отведенную аудиторию, где представляет свою работу комиссии. Перед началом презентации разработчик кладет документацию на стол комиссии и начинает свое выступление. Для представления проекта ему выделяется ограниченное время в 5 минут, после чего он готов отвечать на вопросы комиссии. 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</w:t>
      </w:r>
      <w:r>
        <w:rPr>
          <w:rFonts w:eastAsia="Times New Roman" w:cs="Times New Roman"/>
          <w:szCs w:val="24"/>
        </w:rPr>
        <w:t>.</w:t>
      </w:r>
    </w:p>
    <w:p w14:paraId="4A19382A" w14:textId="7952BDA6" w:rsidR="003562C4" w:rsidRPr="003562C4" w:rsidRDefault="003562C4" w:rsidP="003562C4">
      <w:r w:rsidRPr="00EC6DB9">
        <w:t>Испытания проводятся комиссией, в состав которой входят представители заказчика</w:t>
      </w:r>
      <w:r>
        <w:t xml:space="preserve">: </w:t>
      </w:r>
    </w:p>
    <w:p w14:paraId="448C7F58" w14:textId="77777777" w:rsidR="003562C4" w:rsidRPr="00B83F9C" w:rsidRDefault="003562C4" w:rsidP="003562C4">
      <w:pPr>
        <w:pStyle w:val="a0"/>
        <w:ind w:left="0" w:firstLine="851"/>
      </w:pPr>
      <w:r w:rsidRPr="00B83F9C">
        <w:t>Чистяков Геннадий Андреевич – руководитель образовательной программы 09.02.07 Информационные системы и программирование;</w:t>
      </w:r>
    </w:p>
    <w:p w14:paraId="5CFE35DF" w14:textId="252F1DA8" w:rsidR="003562C4" w:rsidRPr="00B83F9C" w:rsidRDefault="003562C4" w:rsidP="003562C4">
      <w:pPr>
        <w:pStyle w:val="a0"/>
        <w:ind w:left="0" w:firstLine="851"/>
      </w:pPr>
      <w:r w:rsidRPr="00B83F9C">
        <w:t xml:space="preserve">Жукова Мария Николаевна – </w:t>
      </w:r>
      <w:r>
        <w:t>преподаватель</w:t>
      </w:r>
      <w:r w:rsidRPr="00B83F9C">
        <w:t xml:space="preserve"> по разработке технического задания</w:t>
      </w:r>
      <w:r>
        <w:t>.</w:t>
      </w:r>
    </w:p>
    <w:p w14:paraId="1F65A33A" w14:textId="455FF5E0" w:rsidR="003562C4" w:rsidRPr="00B83F9C" w:rsidRDefault="003562C4" w:rsidP="003562C4">
      <w:pPr>
        <w:pStyle w:val="a0"/>
        <w:ind w:left="0" w:firstLine="851"/>
      </w:pPr>
      <w:r w:rsidRPr="00B83F9C">
        <w:t xml:space="preserve">Самоделкин Павел Андреевич – </w:t>
      </w:r>
      <w:r>
        <w:t>преподаватель</w:t>
      </w:r>
      <w:r w:rsidRPr="00B83F9C">
        <w:t xml:space="preserve"> по внедрению информационных систем</w:t>
      </w:r>
      <w:r>
        <w:t>.</w:t>
      </w:r>
    </w:p>
    <w:p w14:paraId="19339B2D" w14:textId="2DA62DE6" w:rsidR="003562C4" w:rsidRDefault="003562C4" w:rsidP="003562C4">
      <w:pPr>
        <w:pStyle w:val="a0"/>
        <w:ind w:left="0" w:firstLine="851"/>
      </w:pPr>
      <w:r>
        <w:t>а также Исполнителя – студент ФГБОУ ВО «Вятского государственного университета» (Колледжа ВятГУ), группы ИСПк-205-52-00, Головёшкин Андрей Евгеньевич.</w:t>
      </w:r>
    </w:p>
    <w:p w14:paraId="6BD4BC2D" w14:textId="77777777" w:rsidR="003562C4" w:rsidRPr="00D03DFB" w:rsidRDefault="003562C4" w:rsidP="003562C4">
      <w:pPr>
        <w:spacing w:before="0"/>
      </w:pPr>
      <w:r>
        <w:t>Исполнитель предъявляет Приемо-сдаточной комиссии следующую комплектацию документации:</w:t>
      </w:r>
    </w:p>
    <w:p w14:paraId="5B43F857" w14:textId="77777777" w:rsidR="003562C4" w:rsidRPr="004D4284" w:rsidRDefault="003562C4" w:rsidP="003562C4">
      <w:pPr>
        <w:pStyle w:val="a0"/>
        <w:ind w:left="0" w:firstLine="851"/>
        <w:rPr>
          <w:lang w:val="en-US"/>
        </w:rPr>
      </w:pPr>
      <w:r>
        <w:t>техническое задание</w:t>
      </w:r>
      <w:r>
        <w:rPr>
          <w:lang w:val="en-US"/>
        </w:rPr>
        <w:t>;</w:t>
      </w:r>
    </w:p>
    <w:p w14:paraId="599B1452" w14:textId="7B50CAA4" w:rsidR="003562C4" w:rsidRDefault="003562C4" w:rsidP="003562C4">
      <w:pPr>
        <w:pStyle w:val="a0"/>
        <w:ind w:left="0" w:firstLine="851"/>
      </w:pPr>
      <w:r>
        <w:t>приложение «</w:t>
      </w:r>
      <w:r w:rsidR="0083469F">
        <w:t>Прогноз погоды</w:t>
      </w:r>
      <w:r>
        <w:t>», разработанное по настоящему техническому заданию</w:t>
      </w:r>
      <w:r w:rsidR="0083469F">
        <w:t>.</w:t>
      </w:r>
    </w:p>
    <w:p w14:paraId="2D676B27" w14:textId="395649DA" w:rsidR="003562C4" w:rsidRPr="00D911B7" w:rsidRDefault="003562C4" w:rsidP="003562C4">
      <w:pPr>
        <w:pStyle w:val="a0"/>
        <w:ind w:left="0" w:firstLine="851"/>
      </w:pPr>
      <w:r>
        <w:t>руководство пользователя</w:t>
      </w:r>
      <w:r w:rsidR="0083469F">
        <w:t>.</w:t>
      </w:r>
    </w:p>
    <w:p w14:paraId="73867714" w14:textId="6B4A74D4" w:rsidR="003562C4" w:rsidRDefault="003562C4" w:rsidP="003562C4">
      <w:pPr>
        <w:pStyle w:val="a0"/>
        <w:ind w:left="0" w:firstLine="851"/>
      </w:pPr>
      <w:r>
        <w:t>отчет по УП</w:t>
      </w:r>
      <w:r w:rsidR="0083469F">
        <w:t>.</w:t>
      </w:r>
    </w:p>
    <w:p w14:paraId="08933826" w14:textId="77777777" w:rsidR="003562C4" w:rsidRDefault="003562C4" w:rsidP="003562C4">
      <w:pPr>
        <w:pStyle w:val="a0"/>
        <w:ind w:left="0" w:firstLine="851"/>
      </w:pPr>
      <w:r>
        <w:t>программу и методику испытаний.</w:t>
      </w:r>
    </w:p>
    <w:p w14:paraId="55D13BE7" w14:textId="77777777" w:rsidR="004F1C62" w:rsidRDefault="0083469F" w:rsidP="003562C4">
      <w:r w:rsidRPr="00EC6DB9">
        <w:t>Приемо-сдаточные испытания программы должны проводиться согласно разработанной и согласованной документации «Программы и методики испытаний». Во время испытаний комиссия проверяет работу программы в соответствии со следующими позициями: Набор функциональных тестов</w:t>
      </w:r>
      <w:r w:rsidR="00385DC3">
        <w:t>,</w:t>
      </w:r>
      <w:r w:rsidRPr="00EC6DB9">
        <w:t xml:space="preserve"> Корректное функционирование заданных в техническом задании функций</w:t>
      </w:r>
      <w:r w:rsidR="00385DC3">
        <w:t>,</w:t>
      </w:r>
      <w:r w:rsidRPr="00EC6DB9">
        <w:t xml:space="preserve"> </w:t>
      </w:r>
      <w:r w:rsidR="00385DC3">
        <w:t>в</w:t>
      </w:r>
      <w:r w:rsidRPr="00EC6DB9">
        <w:t xml:space="preserve">озможность функционирования на ПК с указанными минимальными системными требованиями. Комиссии должны быть представлены эксплуатационные документы, разработанная программа и доклад. Структура доклада должна отражать следующие вопросы разработки: краткое описание задачи; </w:t>
      </w:r>
      <w:r w:rsidRPr="00EC6DB9">
        <w:lastRenderedPageBreak/>
        <w:t>результаты рассмотрения предметной области, аналогов, описание проблематики; описание этапа проектирования, возникавших проблем и путей их решения; выводы по результатам работы.</w:t>
      </w:r>
    </w:p>
    <w:p w14:paraId="60993A7B" w14:textId="03685D55" w:rsidR="003562C4" w:rsidRDefault="003562C4" w:rsidP="003562C4">
      <w:r w:rsidRPr="007B723C">
        <w:t>Факт завершения работ оформляется актом приема-сдачи работ</w:t>
      </w:r>
      <w:r>
        <w:t>, если: все пункты ТЗ соответствуют предоставленному приложению, приложение проверено на корректную работоспособность при помощи программы и методики испытаний, а также предоставлена полная комплектация документации.</w:t>
      </w:r>
    </w:p>
    <w:p w14:paraId="1BFCBE32" w14:textId="3D7226C9" w:rsidR="003562C4" w:rsidRDefault="003562C4" w:rsidP="003562C4">
      <w:r w:rsidRPr="002D0CFD">
        <w:t>В случае выявления замечаний:</w:t>
      </w:r>
      <w:r>
        <w:t xml:space="preserve"> </w:t>
      </w:r>
      <w:r w:rsidRPr="002D0CFD">
        <w:t>составляется перечень дефектов с указанием сроков устранения</w:t>
      </w:r>
      <w:r>
        <w:t>, далее</w:t>
      </w:r>
      <w:r w:rsidRPr="002D0CFD">
        <w:t xml:space="preserve"> проводится повторная проверка</w:t>
      </w:r>
      <w:r>
        <w:t xml:space="preserve"> в указанный срок</w:t>
      </w:r>
      <w:r w:rsidRPr="002D0CFD">
        <w:t>.</w:t>
      </w:r>
    </w:p>
    <w:p w14:paraId="581BB5D5" w14:textId="7D612864" w:rsidR="00EC6DB9" w:rsidRPr="00EC6DB9" w:rsidRDefault="00EC6DB9" w:rsidP="0083469F">
      <w:pPr>
        <w:ind w:firstLine="0"/>
      </w:pPr>
    </w:p>
    <w:sectPr w:rsidR="00EC6DB9" w:rsidRPr="00EC6DB9" w:rsidSect="006A197B">
      <w:headerReference w:type="default" r:id="rId19"/>
      <w:pgSz w:w="11906" w:h="16838"/>
      <w:pgMar w:top="1134" w:right="567" w:bottom="1134" w:left="1134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9579F" w14:textId="77777777" w:rsidR="00225F85" w:rsidRDefault="00225F85">
      <w:pPr>
        <w:spacing w:before="0" w:line="240" w:lineRule="auto"/>
      </w:pPr>
      <w:r>
        <w:separator/>
      </w:r>
    </w:p>
  </w:endnote>
  <w:endnote w:type="continuationSeparator" w:id="0">
    <w:p w14:paraId="6231F7D5" w14:textId="77777777" w:rsidR="00225F85" w:rsidRDefault="00225F85">
      <w:pPr>
        <w:spacing w:before="0" w:line="240" w:lineRule="auto"/>
      </w:pPr>
      <w:r>
        <w:continuationSeparator/>
      </w:r>
    </w:p>
  </w:endnote>
  <w:endnote w:type="continuationNotice" w:id="1">
    <w:p w14:paraId="67E73696" w14:textId="77777777" w:rsidR="00225F85" w:rsidRDefault="00225F8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A587C" w14:textId="77777777" w:rsidR="00225F85" w:rsidRDefault="00225F85" w:rsidP="00990EAC">
      <w:pPr>
        <w:spacing w:before="0" w:line="240" w:lineRule="auto"/>
      </w:pPr>
      <w:r>
        <w:separator/>
      </w:r>
    </w:p>
  </w:footnote>
  <w:footnote w:type="continuationSeparator" w:id="0">
    <w:p w14:paraId="2A540656" w14:textId="77777777" w:rsidR="00225F85" w:rsidRDefault="00225F85" w:rsidP="00990EAC">
      <w:pPr>
        <w:spacing w:before="0" w:line="240" w:lineRule="auto"/>
      </w:pPr>
      <w:r>
        <w:continuationSeparator/>
      </w:r>
    </w:p>
  </w:footnote>
  <w:footnote w:type="continuationNotice" w:id="1">
    <w:p w14:paraId="02CD4297" w14:textId="77777777" w:rsidR="00225F85" w:rsidRDefault="00225F8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896516"/>
    <w:multiLevelType w:val="multilevel"/>
    <w:tmpl w:val="7682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18AA"/>
    <w:multiLevelType w:val="hybridMultilevel"/>
    <w:tmpl w:val="6A78199E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D0395C"/>
    <w:multiLevelType w:val="hybridMultilevel"/>
    <w:tmpl w:val="71F89100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027CD3"/>
    <w:multiLevelType w:val="hybridMultilevel"/>
    <w:tmpl w:val="045EFB44"/>
    <w:lvl w:ilvl="0" w:tplc="F5600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C0759E"/>
    <w:multiLevelType w:val="multilevel"/>
    <w:tmpl w:val="DEE0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272A3"/>
    <w:multiLevelType w:val="hybridMultilevel"/>
    <w:tmpl w:val="29723F88"/>
    <w:lvl w:ilvl="0" w:tplc="F56003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D56AE"/>
    <w:multiLevelType w:val="hybridMultilevel"/>
    <w:tmpl w:val="10141E8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4480976"/>
    <w:multiLevelType w:val="multilevel"/>
    <w:tmpl w:val="F4FAE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B754A"/>
    <w:multiLevelType w:val="hybridMultilevel"/>
    <w:tmpl w:val="E7D093BC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BA55F5"/>
    <w:multiLevelType w:val="hybridMultilevel"/>
    <w:tmpl w:val="AE9C4AA6"/>
    <w:lvl w:ilvl="0" w:tplc="F560036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-1056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-685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35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</w:abstractNum>
  <w:abstractNum w:abstractNumId="16" w15:restartNumberingAfterBreak="0">
    <w:nsid w:val="2C3E09F7"/>
    <w:multiLevelType w:val="hybridMultilevel"/>
    <w:tmpl w:val="02C8FB18"/>
    <w:lvl w:ilvl="0" w:tplc="F5600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13F33"/>
    <w:multiLevelType w:val="multilevel"/>
    <w:tmpl w:val="A518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F87117"/>
    <w:multiLevelType w:val="multilevel"/>
    <w:tmpl w:val="8A2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D973C6"/>
    <w:multiLevelType w:val="multilevel"/>
    <w:tmpl w:val="9A5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355E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2FC0018"/>
    <w:multiLevelType w:val="multilevel"/>
    <w:tmpl w:val="AB6E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E31715"/>
    <w:multiLevelType w:val="multilevel"/>
    <w:tmpl w:val="AB8ED0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7362586"/>
    <w:multiLevelType w:val="hybridMultilevel"/>
    <w:tmpl w:val="64E0671C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AA972BF"/>
    <w:multiLevelType w:val="hybridMultilevel"/>
    <w:tmpl w:val="94CCC124"/>
    <w:lvl w:ilvl="0" w:tplc="F56003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43563E"/>
    <w:multiLevelType w:val="hybridMultilevel"/>
    <w:tmpl w:val="88C8D85E"/>
    <w:lvl w:ilvl="0" w:tplc="F560036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4F0A0285"/>
    <w:multiLevelType w:val="multilevel"/>
    <w:tmpl w:val="23002F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8B3BB3"/>
    <w:multiLevelType w:val="multilevel"/>
    <w:tmpl w:val="712C48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B166C8"/>
    <w:multiLevelType w:val="multilevel"/>
    <w:tmpl w:val="F8AEB8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71F0835"/>
    <w:multiLevelType w:val="multilevel"/>
    <w:tmpl w:val="210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86278D5"/>
    <w:multiLevelType w:val="multilevel"/>
    <w:tmpl w:val="8F1C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C322EF5"/>
    <w:multiLevelType w:val="multilevel"/>
    <w:tmpl w:val="5902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7518E6"/>
    <w:multiLevelType w:val="multilevel"/>
    <w:tmpl w:val="CE9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2714E9"/>
    <w:multiLevelType w:val="hybridMultilevel"/>
    <w:tmpl w:val="B46E872A"/>
    <w:lvl w:ilvl="0" w:tplc="F56003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D54A2E"/>
    <w:multiLevelType w:val="hybridMultilevel"/>
    <w:tmpl w:val="FA5ADF9C"/>
    <w:lvl w:ilvl="0" w:tplc="F56003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045C0D"/>
    <w:multiLevelType w:val="multilevel"/>
    <w:tmpl w:val="C5EEB1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F2861"/>
    <w:multiLevelType w:val="multilevel"/>
    <w:tmpl w:val="75B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E937F8"/>
    <w:multiLevelType w:val="hybridMultilevel"/>
    <w:tmpl w:val="CD6C6622"/>
    <w:lvl w:ilvl="0" w:tplc="F560036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A6C597F"/>
    <w:multiLevelType w:val="multilevel"/>
    <w:tmpl w:val="264A36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3D71FB"/>
    <w:multiLevelType w:val="hybridMultilevel"/>
    <w:tmpl w:val="12EA2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3" w15:restartNumberingAfterBreak="0">
    <w:nsid w:val="7FA47CD3"/>
    <w:multiLevelType w:val="hybridMultilevel"/>
    <w:tmpl w:val="19820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2302">
    <w:abstractNumId w:val="15"/>
  </w:num>
  <w:num w:numId="2" w16cid:durableId="2057243460">
    <w:abstractNumId w:val="0"/>
  </w:num>
  <w:num w:numId="3" w16cid:durableId="1991518537">
    <w:abstractNumId w:val="18"/>
  </w:num>
  <w:num w:numId="4" w16cid:durableId="1545870073">
    <w:abstractNumId w:val="5"/>
  </w:num>
  <w:num w:numId="5" w16cid:durableId="979000680">
    <w:abstractNumId w:val="7"/>
  </w:num>
  <w:num w:numId="6" w16cid:durableId="829441842">
    <w:abstractNumId w:val="22"/>
  </w:num>
  <w:num w:numId="7" w16cid:durableId="1464696565">
    <w:abstractNumId w:val="29"/>
  </w:num>
  <w:num w:numId="8" w16cid:durableId="942565800">
    <w:abstractNumId w:val="39"/>
  </w:num>
  <w:num w:numId="9" w16cid:durableId="151652004">
    <w:abstractNumId w:val="41"/>
  </w:num>
  <w:num w:numId="10" w16cid:durableId="1386951496">
    <w:abstractNumId w:val="24"/>
  </w:num>
  <w:num w:numId="11" w16cid:durableId="1132408244">
    <w:abstractNumId w:val="34"/>
  </w:num>
  <w:num w:numId="12" w16cid:durableId="360863654">
    <w:abstractNumId w:val="52"/>
  </w:num>
  <w:num w:numId="13" w16cid:durableId="1492672983">
    <w:abstractNumId w:val="19"/>
  </w:num>
  <w:num w:numId="14" w16cid:durableId="714700597">
    <w:abstractNumId w:val="21"/>
  </w:num>
  <w:num w:numId="15" w16cid:durableId="1778057415">
    <w:abstractNumId w:val="13"/>
  </w:num>
  <w:num w:numId="16" w16cid:durableId="1874537426">
    <w:abstractNumId w:val="45"/>
  </w:num>
  <w:num w:numId="17" w16cid:durableId="1193567476">
    <w:abstractNumId w:val="37"/>
  </w:num>
  <w:num w:numId="18" w16cid:durableId="1767731097">
    <w:abstractNumId w:val="8"/>
  </w:num>
  <w:num w:numId="19" w16cid:durableId="1010911811">
    <w:abstractNumId w:val="20"/>
  </w:num>
  <w:num w:numId="20" w16cid:durableId="806513443">
    <w:abstractNumId w:val="49"/>
  </w:num>
  <w:num w:numId="21" w16cid:durableId="902638197">
    <w:abstractNumId w:val="48"/>
  </w:num>
  <w:num w:numId="22" w16cid:durableId="1977491366">
    <w:abstractNumId w:val="38"/>
  </w:num>
  <w:num w:numId="23" w16cid:durableId="536695237">
    <w:abstractNumId w:val="1"/>
  </w:num>
  <w:num w:numId="24" w16cid:durableId="1279482542">
    <w:abstractNumId w:val="36"/>
  </w:num>
  <w:num w:numId="25" w16cid:durableId="1644389036">
    <w:abstractNumId w:val="27"/>
  </w:num>
  <w:num w:numId="26" w16cid:durableId="303506680">
    <w:abstractNumId w:val="11"/>
  </w:num>
  <w:num w:numId="27" w16cid:durableId="138612737">
    <w:abstractNumId w:val="35"/>
  </w:num>
  <w:num w:numId="28" w16cid:durableId="1875389351">
    <w:abstractNumId w:val="43"/>
  </w:num>
  <w:num w:numId="29" w16cid:durableId="348683377">
    <w:abstractNumId w:val="17"/>
  </w:num>
  <w:num w:numId="30" w16cid:durableId="1451851774">
    <w:abstractNumId w:val="33"/>
  </w:num>
  <w:num w:numId="31" w16cid:durableId="1406762760">
    <w:abstractNumId w:val="10"/>
  </w:num>
  <w:num w:numId="32" w16cid:durableId="538977746">
    <w:abstractNumId w:val="3"/>
  </w:num>
  <w:num w:numId="33" w16cid:durableId="233783553">
    <w:abstractNumId w:val="40"/>
  </w:num>
  <w:num w:numId="34" w16cid:durableId="2103409964">
    <w:abstractNumId w:val="44"/>
  </w:num>
  <w:num w:numId="35" w16cid:durableId="373434233">
    <w:abstractNumId w:val="25"/>
  </w:num>
  <w:num w:numId="36" w16cid:durableId="638726048">
    <w:abstractNumId w:val="28"/>
  </w:num>
  <w:num w:numId="37" w16cid:durableId="754671966">
    <w:abstractNumId w:val="23"/>
  </w:num>
  <w:num w:numId="38" w16cid:durableId="553733865">
    <w:abstractNumId w:val="50"/>
  </w:num>
  <w:num w:numId="39" w16cid:durableId="1598515868">
    <w:abstractNumId w:val="26"/>
  </w:num>
  <w:num w:numId="40" w16cid:durableId="250550133">
    <w:abstractNumId w:val="12"/>
  </w:num>
  <w:num w:numId="41" w16cid:durableId="700936819">
    <w:abstractNumId w:val="53"/>
  </w:num>
  <w:num w:numId="42" w16cid:durableId="635528057">
    <w:abstractNumId w:val="47"/>
  </w:num>
  <w:num w:numId="43" w16cid:durableId="920257755">
    <w:abstractNumId w:val="51"/>
  </w:num>
  <w:num w:numId="44" w16cid:durableId="1104956921">
    <w:abstractNumId w:val="2"/>
  </w:num>
  <w:num w:numId="45" w16cid:durableId="1436291084">
    <w:abstractNumId w:val="31"/>
  </w:num>
  <w:num w:numId="46" w16cid:durableId="583884246">
    <w:abstractNumId w:val="16"/>
  </w:num>
  <w:num w:numId="47" w16cid:durableId="1270815879">
    <w:abstractNumId w:val="4"/>
  </w:num>
  <w:num w:numId="48" w16cid:durableId="2064521079">
    <w:abstractNumId w:val="6"/>
  </w:num>
  <w:num w:numId="49" w16cid:durableId="1948921258">
    <w:abstractNumId w:val="9"/>
  </w:num>
  <w:num w:numId="50" w16cid:durableId="806626401">
    <w:abstractNumId w:val="42"/>
  </w:num>
  <w:num w:numId="51" w16cid:durableId="858356783">
    <w:abstractNumId w:val="46"/>
  </w:num>
  <w:num w:numId="52" w16cid:durableId="1758478044">
    <w:abstractNumId w:val="15"/>
  </w:num>
  <w:num w:numId="53" w16cid:durableId="992872209">
    <w:abstractNumId w:val="15"/>
  </w:num>
  <w:num w:numId="54" w16cid:durableId="1813523583">
    <w:abstractNumId w:val="15"/>
  </w:num>
  <w:num w:numId="55" w16cid:durableId="205455986">
    <w:abstractNumId w:val="15"/>
  </w:num>
  <w:num w:numId="56" w16cid:durableId="1320496149">
    <w:abstractNumId w:val="15"/>
  </w:num>
  <w:num w:numId="57" w16cid:durableId="2074354256">
    <w:abstractNumId w:val="15"/>
  </w:num>
  <w:num w:numId="58" w16cid:durableId="242687933">
    <w:abstractNumId w:val="30"/>
  </w:num>
  <w:num w:numId="59" w16cid:durableId="550849551">
    <w:abstractNumId w:val="14"/>
  </w:num>
  <w:num w:numId="60" w16cid:durableId="1469668876">
    <w:abstractNumId w:val="32"/>
  </w:num>
  <w:num w:numId="61" w16cid:durableId="1235629581">
    <w:abstractNumId w:val="15"/>
  </w:num>
  <w:num w:numId="62" w16cid:durableId="632907188">
    <w:abstractNumId w:val="15"/>
  </w:num>
  <w:num w:numId="63" w16cid:durableId="388067224">
    <w:abstractNumId w:val="15"/>
  </w:num>
  <w:num w:numId="64" w16cid:durableId="2143309167">
    <w:abstractNumId w:val="15"/>
  </w:num>
  <w:num w:numId="65" w16cid:durableId="1407457992">
    <w:abstractNumId w:val="15"/>
  </w:num>
  <w:num w:numId="66" w16cid:durableId="80007365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113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2D45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45FA"/>
    <w:rsid w:val="00054EF6"/>
    <w:rsid w:val="0005745E"/>
    <w:rsid w:val="00061F64"/>
    <w:rsid w:val="00066F6D"/>
    <w:rsid w:val="00073451"/>
    <w:rsid w:val="0008146F"/>
    <w:rsid w:val="00085E8F"/>
    <w:rsid w:val="000934BA"/>
    <w:rsid w:val="00094729"/>
    <w:rsid w:val="00096EC7"/>
    <w:rsid w:val="000A537A"/>
    <w:rsid w:val="000C0C5D"/>
    <w:rsid w:val="000C2A5F"/>
    <w:rsid w:val="000C2BF2"/>
    <w:rsid w:val="000C7B86"/>
    <w:rsid w:val="000C7DE5"/>
    <w:rsid w:val="000D275B"/>
    <w:rsid w:val="000D3006"/>
    <w:rsid w:val="000D38ED"/>
    <w:rsid w:val="000D3A15"/>
    <w:rsid w:val="000E1330"/>
    <w:rsid w:val="000E6457"/>
    <w:rsid w:val="000E6490"/>
    <w:rsid w:val="000E6876"/>
    <w:rsid w:val="000F716C"/>
    <w:rsid w:val="00104146"/>
    <w:rsid w:val="00106B06"/>
    <w:rsid w:val="0011316B"/>
    <w:rsid w:val="001157C8"/>
    <w:rsid w:val="001223A9"/>
    <w:rsid w:val="001238DC"/>
    <w:rsid w:val="00124544"/>
    <w:rsid w:val="001275E2"/>
    <w:rsid w:val="00127A5A"/>
    <w:rsid w:val="0013162A"/>
    <w:rsid w:val="0013287A"/>
    <w:rsid w:val="001330DA"/>
    <w:rsid w:val="00145D2A"/>
    <w:rsid w:val="00150617"/>
    <w:rsid w:val="00155867"/>
    <w:rsid w:val="00155A8D"/>
    <w:rsid w:val="00156415"/>
    <w:rsid w:val="0016119C"/>
    <w:rsid w:val="00165FFB"/>
    <w:rsid w:val="001673EC"/>
    <w:rsid w:val="00170AA4"/>
    <w:rsid w:val="00172DBA"/>
    <w:rsid w:val="00186EFA"/>
    <w:rsid w:val="00187114"/>
    <w:rsid w:val="0019044F"/>
    <w:rsid w:val="001A12C2"/>
    <w:rsid w:val="001A50A1"/>
    <w:rsid w:val="001B065B"/>
    <w:rsid w:val="001B0E64"/>
    <w:rsid w:val="001B3C9B"/>
    <w:rsid w:val="001B794F"/>
    <w:rsid w:val="001C6CAB"/>
    <w:rsid w:val="001D3FB1"/>
    <w:rsid w:val="001E7F51"/>
    <w:rsid w:val="001F3C1A"/>
    <w:rsid w:val="001F5E9C"/>
    <w:rsid w:val="001F61FC"/>
    <w:rsid w:val="00201509"/>
    <w:rsid w:val="00225F85"/>
    <w:rsid w:val="0023221D"/>
    <w:rsid w:val="00232281"/>
    <w:rsid w:val="00234403"/>
    <w:rsid w:val="00234BD7"/>
    <w:rsid w:val="0023504B"/>
    <w:rsid w:val="00235EFA"/>
    <w:rsid w:val="002410A5"/>
    <w:rsid w:val="00241C37"/>
    <w:rsid w:val="002437BC"/>
    <w:rsid w:val="00244671"/>
    <w:rsid w:val="00244AD0"/>
    <w:rsid w:val="002469D0"/>
    <w:rsid w:val="00247F6E"/>
    <w:rsid w:val="002502BF"/>
    <w:rsid w:val="00256697"/>
    <w:rsid w:val="00263185"/>
    <w:rsid w:val="0026423B"/>
    <w:rsid w:val="00270C38"/>
    <w:rsid w:val="00272B13"/>
    <w:rsid w:val="00276CAB"/>
    <w:rsid w:val="00277614"/>
    <w:rsid w:val="00287E94"/>
    <w:rsid w:val="00291D50"/>
    <w:rsid w:val="00292B29"/>
    <w:rsid w:val="002952BC"/>
    <w:rsid w:val="00295D9C"/>
    <w:rsid w:val="00296BBF"/>
    <w:rsid w:val="002A514A"/>
    <w:rsid w:val="002A56D9"/>
    <w:rsid w:val="002B3F93"/>
    <w:rsid w:val="002B6506"/>
    <w:rsid w:val="002C1982"/>
    <w:rsid w:val="002D354A"/>
    <w:rsid w:val="002D5B25"/>
    <w:rsid w:val="002D5ED0"/>
    <w:rsid w:val="002E28E9"/>
    <w:rsid w:val="002F15DD"/>
    <w:rsid w:val="002F5BB1"/>
    <w:rsid w:val="00303DC8"/>
    <w:rsid w:val="00311E97"/>
    <w:rsid w:val="00312254"/>
    <w:rsid w:val="00312F95"/>
    <w:rsid w:val="00317BF7"/>
    <w:rsid w:val="00320430"/>
    <w:rsid w:val="00322F05"/>
    <w:rsid w:val="00323F6E"/>
    <w:rsid w:val="00326605"/>
    <w:rsid w:val="0032721A"/>
    <w:rsid w:val="003370A3"/>
    <w:rsid w:val="00342964"/>
    <w:rsid w:val="00347071"/>
    <w:rsid w:val="00347678"/>
    <w:rsid w:val="00350180"/>
    <w:rsid w:val="00351631"/>
    <w:rsid w:val="003552A3"/>
    <w:rsid w:val="003562C4"/>
    <w:rsid w:val="00357F7A"/>
    <w:rsid w:val="00361EC7"/>
    <w:rsid w:val="00364D74"/>
    <w:rsid w:val="0036556B"/>
    <w:rsid w:val="00365A31"/>
    <w:rsid w:val="00366240"/>
    <w:rsid w:val="00370227"/>
    <w:rsid w:val="00370436"/>
    <w:rsid w:val="003711B3"/>
    <w:rsid w:val="00372C9E"/>
    <w:rsid w:val="00374EF9"/>
    <w:rsid w:val="00380D25"/>
    <w:rsid w:val="0038482B"/>
    <w:rsid w:val="00385DC3"/>
    <w:rsid w:val="00386F3E"/>
    <w:rsid w:val="00387E10"/>
    <w:rsid w:val="00390EAB"/>
    <w:rsid w:val="003915BE"/>
    <w:rsid w:val="00393F45"/>
    <w:rsid w:val="00394D0A"/>
    <w:rsid w:val="003972F5"/>
    <w:rsid w:val="00397496"/>
    <w:rsid w:val="003A4E95"/>
    <w:rsid w:val="003A546E"/>
    <w:rsid w:val="003A6B35"/>
    <w:rsid w:val="003B00AD"/>
    <w:rsid w:val="003B36FE"/>
    <w:rsid w:val="003B664F"/>
    <w:rsid w:val="003C2810"/>
    <w:rsid w:val="003D0F9D"/>
    <w:rsid w:val="003D2ECC"/>
    <w:rsid w:val="003D3E93"/>
    <w:rsid w:val="003D61D2"/>
    <w:rsid w:val="003E0217"/>
    <w:rsid w:val="003E09BF"/>
    <w:rsid w:val="003E1A1B"/>
    <w:rsid w:val="003E22A5"/>
    <w:rsid w:val="003E397A"/>
    <w:rsid w:val="003E3B91"/>
    <w:rsid w:val="003E58AE"/>
    <w:rsid w:val="003E72CD"/>
    <w:rsid w:val="003F34B9"/>
    <w:rsid w:val="003F3F0D"/>
    <w:rsid w:val="003F555B"/>
    <w:rsid w:val="00401B8B"/>
    <w:rsid w:val="00410843"/>
    <w:rsid w:val="0041236F"/>
    <w:rsid w:val="00412E47"/>
    <w:rsid w:val="004143C1"/>
    <w:rsid w:val="00432A2B"/>
    <w:rsid w:val="004347A5"/>
    <w:rsid w:val="00437202"/>
    <w:rsid w:val="00440E7C"/>
    <w:rsid w:val="00442256"/>
    <w:rsid w:val="00447629"/>
    <w:rsid w:val="00450244"/>
    <w:rsid w:val="00451E07"/>
    <w:rsid w:val="00452C40"/>
    <w:rsid w:val="00453C74"/>
    <w:rsid w:val="00455936"/>
    <w:rsid w:val="0045599D"/>
    <w:rsid w:val="004605D9"/>
    <w:rsid w:val="00464178"/>
    <w:rsid w:val="00466EBD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5D4A"/>
    <w:rsid w:val="004A7A41"/>
    <w:rsid w:val="004B0C8E"/>
    <w:rsid w:val="004B0F88"/>
    <w:rsid w:val="004B1F58"/>
    <w:rsid w:val="004B7636"/>
    <w:rsid w:val="004C2D8E"/>
    <w:rsid w:val="004C5524"/>
    <w:rsid w:val="004F1C62"/>
    <w:rsid w:val="004F4D49"/>
    <w:rsid w:val="004F6CAE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2638A"/>
    <w:rsid w:val="00530053"/>
    <w:rsid w:val="00531E80"/>
    <w:rsid w:val="005343A0"/>
    <w:rsid w:val="005343B2"/>
    <w:rsid w:val="00541DD4"/>
    <w:rsid w:val="00542107"/>
    <w:rsid w:val="00544617"/>
    <w:rsid w:val="00547299"/>
    <w:rsid w:val="005524E9"/>
    <w:rsid w:val="00554344"/>
    <w:rsid w:val="00555E69"/>
    <w:rsid w:val="0056079D"/>
    <w:rsid w:val="00561F8C"/>
    <w:rsid w:val="0057003F"/>
    <w:rsid w:val="0057389A"/>
    <w:rsid w:val="00576138"/>
    <w:rsid w:val="005764B1"/>
    <w:rsid w:val="00580126"/>
    <w:rsid w:val="00583CFA"/>
    <w:rsid w:val="00584E3E"/>
    <w:rsid w:val="005852A7"/>
    <w:rsid w:val="00590F78"/>
    <w:rsid w:val="00592879"/>
    <w:rsid w:val="005972E7"/>
    <w:rsid w:val="005A188B"/>
    <w:rsid w:val="005A4E60"/>
    <w:rsid w:val="005A6A91"/>
    <w:rsid w:val="005B38F3"/>
    <w:rsid w:val="005B5089"/>
    <w:rsid w:val="005C034B"/>
    <w:rsid w:val="005C47AA"/>
    <w:rsid w:val="005D1D9F"/>
    <w:rsid w:val="005D4ECA"/>
    <w:rsid w:val="005E38E8"/>
    <w:rsid w:val="005E71AB"/>
    <w:rsid w:val="005E7941"/>
    <w:rsid w:val="005F05F0"/>
    <w:rsid w:val="005F06A5"/>
    <w:rsid w:val="005F0877"/>
    <w:rsid w:val="005F0B98"/>
    <w:rsid w:val="006000E8"/>
    <w:rsid w:val="006007E9"/>
    <w:rsid w:val="006030ED"/>
    <w:rsid w:val="00606C43"/>
    <w:rsid w:val="006106F9"/>
    <w:rsid w:val="0061259A"/>
    <w:rsid w:val="00614B88"/>
    <w:rsid w:val="00620630"/>
    <w:rsid w:val="00621D15"/>
    <w:rsid w:val="00623E4E"/>
    <w:rsid w:val="0062437F"/>
    <w:rsid w:val="006252D8"/>
    <w:rsid w:val="0062534D"/>
    <w:rsid w:val="006267F9"/>
    <w:rsid w:val="00627BC1"/>
    <w:rsid w:val="006324C6"/>
    <w:rsid w:val="006332E4"/>
    <w:rsid w:val="0063575C"/>
    <w:rsid w:val="006365CB"/>
    <w:rsid w:val="00636E3B"/>
    <w:rsid w:val="00642FB9"/>
    <w:rsid w:val="00645BED"/>
    <w:rsid w:val="0064643E"/>
    <w:rsid w:val="00661775"/>
    <w:rsid w:val="006638C9"/>
    <w:rsid w:val="0066507A"/>
    <w:rsid w:val="006652DC"/>
    <w:rsid w:val="006673D6"/>
    <w:rsid w:val="00671CDE"/>
    <w:rsid w:val="00675D31"/>
    <w:rsid w:val="00676C7E"/>
    <w:rsid w:val="00695763"/>
    <w:rsid w:val="006A197B"/>
    <w:rsid w:val="006A3648"/>
    <w:rsid w:val="006A4E6C"/>
    <w:rsid w:val="006A534C"/>
    <w:rsid w:val="006A5DFD"/>
    <w:rsid w:val="006C2A52"/>
    <w:rsid w:val="006D3AA3"/>
    <w:rsid w:val="006D422E"/>
    <w:rsid w:val="006D46A3"/>
    <w:rsid w:val="006E4EA7"/>
    <w:rsid w:val="006E62EB"/>
    <w:rsid w:val="006E7B7F"/>
    <w:rsid w:val="006F512D"/>
    <w:rsid w:val="006F6BF4"/>
    <w:rsid w:val="00701738"/>
    <w:rsid w:val="00701F64"/>
    <w:rsid w:val="00702405"/>
    <w:rsid w:val="00706D32"/>
    <w:rsid w:val="0071279D"/>
    <w:rsid w:val="00715772"/>
    <w:rsid w:val="007157E7"/>
    <w:rsid w:val="00717B43"/>
    <w:rsid w:val="007220F3"/>
    <w:rsid w:val="00732B24"/>
    <w:rsid w:val="00741EC2"/>
    <w:rsid w:val="00742650"/>
    <w:rsid w:val="007445A3"/>
    <w:rsid w:val="00747AA0"/>
    <w:rsid w:val="007522DD"/>
    <w:rsid w:val="007630D2"/>
    <w:rsid w:val="007661F7"/>
    <w:rsid w:val="00766277"/>
    <w:rsid w:val="0076691E"/>
    <w:rsid w:val="00770291"/>
    <w:rsid w:val="00773671"/>
    <w:rsid w:val="00773EC7"/>
    <w:rsid w:val="00775FCB"/>
    <w:rsid w:val="00796A5F"/>
    <w:rsid w:val="007A0770"/>
    <w:rsid w:val="007A3137"/>
    <w:rsid w:val="007A44EC"/>
    <w:rsid w:val="007A670B"/>
    <w:rsid w:val="007B2E9D"/>
    <w:rsid w:val="007B5CE2"/>
    <w:rsid w:val="007B761A"/>
    <w:rsid w:val="007B79AA"/>
    <w:rsid w:val="007C2693"/>
    <w:rsid w:val="007C32A6"/>
    <w:rsid w:val="007C41AA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239DB"/>
    <w:rsid w:val="00824F5E"/>
    <w:rsid w:val="00833CAC"/>
    <w:rsid w:val="0083469F"/>
    <w:rsid w:val="00835C24"/>
    <w:rsid w:val="00835EFD"/>
    <w:rsid w:val="00843577"/>
    <w:rsid w:val="00843BDB"/>
    <w:rsid w:val="00847368"/>
    <w:rsid w:val="00851CEE"/>
    <w:rsid w:val="00853022"/>
    <w:rsid w:val="00856459"/>
    <w:rsid w:val="00860B07"/>
    <w:rsid w:val="00873C68"/>
    <w:rsid w:val="008821B6"/>
    <w:rsid w:val="00883FF3"/>
    <w:rsid w:val="00887461"/>
    <w:rsid w:val="008903F7"/>
    <w:rsid w:val="008913CD"/>
    <w:rsid w:val="00895567"/>
    <w:rsid w:val="008A19F3"/>
    <w:rsid w:val="008A3C7E"/>
    <w:rsid w:val="008A447D"/>
    <w:rsid w:val="008A7235"/>
    <w:rsid w:val="008B1576"/>
    <w:rsid w:val="008B1742"/>
    <w:rsid w:val="008B2FF6"/>
    <w:rsid w:val="008B3835"/>
    <w:rsid w:val="008B5671"/>
    <w:rsid w:val="008B57AD"/>
    <w:rsid w:val="008C0D47"/>
    <w:rsid w:val="008C30AA"/>
    <w:rsid w:val="008C6310"/>
    <w:rsid w:val="008D0CF1"/>
    <w:rsid w:val="008D417C"/>
    <w:rsid w:val="008D6356"/>
    <w:rsid w:val="008F040B"/>
    <w:rsid w:val="008F0EB1"/>
    <w:rsid w:val="008F2A3D"/>
    <w:rsid w:val="008F4105"/>
    <w:rsid w:val="008F47ED"/>
    <w:rsid w:val="008F6B3C"/>
    <w:rsid w:val="008F6FA6"/>
    <w:rsid w:val="00902394"/>
    <w:rsid w:val="00907058"/>
    <w:rsid w:val="0090747E"/>
    <w:rsid w:val="009078D1"/>
    <w:rsid w:val="00912AA6"/>
    <w:rsid w:val="00914D66"/>
    <w:rsid w:val="0092285C"/>
    <w:rsid w:val="00922A0E"/>
    <w:rsid w:val="00922EA7"/>
    <w:rsid w:val="009236FA"/>
    <w:rsid w:val="009250DC"/>
    <w:rsid w:val="00930B24"/>
    <w:rsid w:val="00931494"/>
    <w:rsid w:val="0093513F"/>
    <w:rsid w:val="009368E4"/>
    <w:rsid w:val="00940731"/>
    <w:rsid w:val="00941637"/>
    <w:rsid w:val="00943BB2"/>
    <w:rsid w:val="00944557"/>
    <w:rsid w:val="00946800"/>
    <w:rsid w:val="00950955"/>
    <w:rsid w:val="0095138C"/>
    <w:rsid w:val="00955863"/>
    <w:rsid w:val="0095594E"/>
    <w:rsid w:val="00955B59"/>
    <w:rsid w:val="00956041"/>
    <w:rsid w:val="00957C73"/>
    <w:rsid w:val="00962BF3"/>
    <w:rsid w:val="009637C1"/>
    <w:rsid w:val="009654A9"/>
    <w:rsid w:val="0096642A"/>
    <w:rsid w:val="0096798D"/>
    <w:rsid w:val="00970E98"/>
    <w:rsid w:val="00971A2B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2CE8"/>
    <w:rsid w:val="0099717C"/>
    <w:rsid w:val="00997825"/>
    <w:rsid w:val="009A1CB3"/>
    <w:rsid w:val="009A5B24"/>
    <w:rsid w:val="009A78AA"/>
    <w:rsid w:val="009A78CE"/>
    <w:rsid w:val="009C15AC"/>
    <w:rsid w:val="009C1E84"/>
    <w:rsid w:val="009C213E"/>
    <w:rsid w:val="009C2712"/>
    <w:rsid w:val="009C30BE"/>
    <w:rsid w:val="009C36DE"/>
    <w:rsid w:val="009C5201"/>
    <w:rsid w:val="009C62A8"/>
    <w:rsid w:val="009C6785"/>
    <w:rsid w:val="009D483E"/>
    <w:rsid w:val="009D5528"/>
    <w:rsid w:val="009D6117"/>
    <w:rsid w:val="009D69EC"/>
    <w:rsid w:val="009D71EF"/>
    <w:rsid w:val="009E3367"/>
    <w:rsid w:val="009F1C8A"/>
    <w:rsid w:val="009F59D7"/>
    <w:rsid w:val="009F5A7F"/>
    <w:rsid w:val="00A0279B"/>
    <w:rsid w:val="00A06116"/>
    <w:rsid w:val="00A22E7D"/>
    <w:rsid w:val="00A26061"/>
    <w:rsid w:val="00A26122"/>
    <w:rsid w:val="00A26B2E"/>
    <w:rsid w:val="00A3550C"/>
    <w:rsid w:val="00A366D7"/>
    <w:rsid w:val="00A41B05"/>
    <w:rsid w:val="00A43971"/>
    <w:rsid w:val="00A43D43"/>
    <w:rsid w:val="00A44BB1"/>
    <w:rsid w:val="00A50EA5"/>
    <w:rsid w:val="00A51A5D"/>
    <w:rsid w:val="00A52CF3"/>
    <w:rsid w:val="00A54F03"/>
    <w:rsid w:val="00A57991"/>
    <w:rsid w:val="00A631A3"/>
    <w:rsid w:val="00A63893"/>
    <w:rsid w:val="00A64A7D"/>
    <w:rsid w:val="00A6518F"/>
    <w:rsid w:val="00A66360"/>
    <w:rsid w:val="00A67E0B"/>
    <w:rsid w:val="00A70C76"/>
    <w:rsid w:val="00A7464D"/>
    <w:rsid w:val="00A80780"/>
    <w:rsid w:val="00A82498"/>
    <w:rsid w:val="00A84FFF"/>
    <w:rsid w:val="00A93B7E"/>
    <w:rsid w:val="00A945CE"/>
    <w:rsid w:val="00A95C97"/>
    <w:rsid w:val="00AA487E"/>
    <w:rsid w:val="00AA50F6"/>
    <w:rsid w:val="00AB047F"/>
    <w:rsid w:val="00AB0863"/>
    <w:rsid w:val="00AB276B"/>
    <w:rsid w:val="00AB465D"/>
    <w:rsid w:val="00AB7875"/>
    <w:rsid w:val="00AC354C"/>
    <w:rsid w:val="00AC4F31"/>
    <w:rsid w:val="00AC5096"/>
    <w:rsid w:val="00AC53A7"/>
    <w:rsid w:val="00AD0740"/>
    <w:rsid w:val="00AD1E5B"/>
    <w:rsid w:val="00AD74DC"/>
    <w:rsid w:val="00AE4CE5"/>
    <w:rsid w:val="00AE58C8"/>
    <w:rsid w:val="00AF1AB5"/>
    <w:rsid w:val="00AF478D"/>
    <w:rsid w:val="00AF7668"/>
    <w:rsid w:val="00B06B73"/>
    <w:rsid w:val="00B125F0"/>
    <w:rsid w:val="00B17EC8"/>
    <w:rsid w:val="00B27F07"/>
    <w:rsid w:val="00B3164A"/>
    <w:rsid w:val="00B318E4"/>
    <w:rsid w:val="00B36C5A"/>
    <w:rsid w:val="00B37E6B"/>
    <w:rsid w:val="00B426FB"/>
    <w:rsid w:val="00B50A6A"/>
    <w:rsid w:val="00B62D3F"/>
    <w:rsid w:val="00B63A5B"/>
    <w:rsid w:val="00B6451B"/>
    <w:rsid w:val="00B6574F"/>
    <w:rsid w:val="00B6663A"/>
    <w:rsid w:val="00B7174E"/>
    <w:rsid w:val="00B764A8"/>
    <w:rsid w:val="00B775B6"/>
    <w:rsid w:val="00B84157"/>
    <w:rsid w:val="00B91F1F"/>
    <w:rsid w:val="00BA7710"/>
    <w:rsid w:val="00BB0350"/>
    <w:rsid w:val="00BB2791"/>
    <w:rsid w:val="00BB41FD"/>
    <w:rsid w:val="00BB5712"/>
    <w:rsid w:val="00BB74C9"/>
    <w:rsid w:val="00BB7AEE"/>
    <w:rsid w:val="00BC17B4"/>
    <w:rsid w:val="00BC283C"/>
    <w:rsid w:val="00BC3340"/>
    <w:rsid w:val="00BC52D0"/>
    <w:rsid w:val="00BD2B75"/>
    <w:rsid w:val="00BD3071"/>
    <w:rsid w:val="00BD442E"/>
    <w:rsid w:val="00BD554D"/>
    <w:rsid w:val="00BD6B09"/>
    <w:rsid w:val="00BD738C"/>
    <w:rsid w:val="00BE1169"/>
    <w:rsid w:val="00BE1555"/>
    <w:rsid w:val="00BE39B8"/>
    <w:rsid w:val="00BE71FF"/>
    <w:rsid w:val="00BF0033"/>
    <w:rsid w:val="00BF16B3"/>
    <w:rsid w:val="00BF44A4"/>
    <w:rsid w:val="00BF7BFF"/>
    <w:rsid w:val="00C0257E"/>
    <w:rsid w:val="00C035AA"/>
    <w:rsid w:val="00C05695"/>
    <w:rsid w:val="00C06945"/>
    <w:rsid w:val="00C105A1"/>
    <w:rsid w:val="00C10B2D"/>
    <w:rsid w:val="00C11E33"/>
    <w:rsid w:val="00C12284"/>
    <w:rsid w:val="00C122F9"/>
    <w:rsid w:val="00C1681F"/>
    <w:rsid w:val="00C17699"/>
    <w:rsid w:val="00C2408C"/>
    <w:rsid w:val="00C40229"/>
    <w:rsid w:val="00C435ED"/>
    <w:rsid w:val="00C44F52"/>
    <w:rsid w:val="00C52A0D"/>
    <w:rsid w:val="00C54F79"/>
    <w:rsid w:val="00C61DF4"/>
    <w:rsid w:val="00C65C91"/>
    <w:rsid w:val="00C86701"/>
    <w:rsid w:val="00C8774D"/>
    <w:rsid w:val="00C92C19"/>
    <w:rsid w:val="00C9376A"/>
    <w:rsid w:val="00C93C3A"/>
    <w:rsid w:val="00C96227"/>
    <w:rsid w:val="00CA103F"/>
    <w:rsid w:val="00CA1469"/>
    <w:rsid w:val="00CA462A"/>
    <w:rsid w:val="00CA46E3"/>
    <w:rsid w:val="00CB1422"/>
    <w:rsid w:val="00CB211A"/>
    <w:rsid w:val="00CC3B6C"/>
    <w:rsid w:val="00CD1405"/>
    <w:rsid w:val="00CD35C1"/>
    <w:rsid w:val="00CE3A3D"/>
    <w:rsid w:val="00CE7A30"/>
    <w:rsid w:val="00CE7A85"/>
    <w:rsid w:val="00CF3B09"/>
    <w:rsid w:val="00CF4EF6"/>
    <w:rsid w:val="00CF7B12"/>
    <w:rsid w:val="00D0464D"/>
    <w:rsid w:val="00D0476C"/>
    <w:rsid w:val="00D04D03"/>
    <w:rsid w:val="00D065A6"/>
    <w:rsid w:val="00D1204C"/>
    <w:rsid w:val="00D1238D"/>
    <w:rsid w:val="00D1695C"/>
    <w:rsid w:val="00D24A5D"/>
    <w:rsid w:val="00D25CD9"/>
    <w:rsid w:val="00D266D1"/>
    <w:rsid w:val="00D26A08"/>
    <w:rsid w:val="00D270A5"/>
    <w:rsid w:val="00D2756B"/>
    <w:rsid w:val="00D3115C"/>
    <w:rsid w:val="00D31A36"/>
    <w:rsid w:val="00D32E3E"/>
    <w:rsid w:val="00D37FCB"/>
    <w:rsid w:val="00D4023D"/>
    <w:rsid w:val="00D4069A"/>
    <w:rsid w:val="00D54ECC"/>
    <w:rsid w:val="00D60C6B"/>
    <w:rsid w:val="00D65C44"/>
    <w:rsid w:val="00D664C5"/>
    <w:rsid w:val="00D7189D"/>
    <w:rsid w:val="00D730CA"/>
    <w:rsid w:val="00D801DF"/>
    <w:rsid w:val="00D82438"/>
    <w:rsid w:val="00D86307"/>
    <w:rsid w:val="00D94F64"/>
    <w:rsid w:val="00D978E4"/>
    <w:rsid w:val="00DA33AC"/>
    <w:rsid w:val="00DA64D0"/>
    <w:rsid w:val="00DA6582"/>
    <w:rsid w:val="00DB0DFE"/>
    <w:rsid w:val="00DB67CB"/>
    <w:rsid w:val="00DB7496"/>
    <w:rsid w:val="00DC22C2"/>
    <w:rsid w:val="00DC575A"/>
    <w:rsid w:val="00DC5FE1"/>
    <w:rsid w:val="00DD2B98"/>
    <w:rsid w:val="00DD4754"/>
    <w:rsid w:val="00DE03C1"/>
    <w:rsid w:val="00DE18B5"/>
    <w:rsid w:val="00DF09F4"/>
    <w:rsid w:val="00DF25C0"/>
    <w:rsid w:val="00E00A79"/>
    <w:rsid w:val="00E02E0B"/>
    <w:rsid w:val="00E0593E"/>
    <w:rsid w:val="00E208B0"/>
    <w:rsid w:val="00E26720"/>
    <w:rsid w:val="00E315DC"/>
    <w:rsid w:val="00E32FD9"/>
    <w:rsid w:val="00E36DF7"/>
    <w:rsid w:val="00E37D9B"/>
    <w:rsid w:val="00E41AEE"/>
    <w:rsid w:val="00E4794F"/>
    <w:rsid w:val="00E508A7"/>
    <w:rsid w:val="00E50F28"/>
    <w:rsid w:val="00E52371"/>
    <w:rsid w:val="00E60A44"/>
    <w:rsid w:val="00E61B22"/>
    <w:rsid w:val="00E666EA"/>
    <w:rsid w:val="00E74087"/>
    <w:rsid w:val="00E85CEA"/>
    <w:rsid w:val="00E8690C"/>
    <w:rsid w:val="00E936B8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5D19"/>
    <w:rsid w:val="00EC6DB9"/>
    <w:rsid w:val="00ED3B32"/>
    <w:rsid w:val="00ED4484"/>
    <w:rsid w:val="00ED5986"/>
    <w:rsid w:val="00ED65FC"/>
    <w:rsid w:val="00ED6B45"/>
    <w:rsid w:val="00ED7346"/>
    <w:rsid w:val="00ED77F3"/>
    <w:rsid w:val="00EE45D4"/>
    <w:rsid w:val="00EEC03C"/>
    <w:rsid w:val="00EF1410"/>
    <w:rsid w:val="00F05BB5"/>
    <w:rsid w:val="00F113BF"/>
    <w:rsid w:val="00F12E15"/>
    <w:rsid w:val="00F20633"/>
    <w:rsid w:val="00F20ED0"/>
    <w:rsid w:val="00F2337D"/>
    <w:rsid w:val="00F25908"/>
    <w:rsid w:val="00F261BF"/>
    <w:rsid w:val="00F26E37"/>
    <w:rsid w:val="00F32A7C"/>
    <w:rsid w:val="00F34EC4"/>
    <w:rsid w:val="00F374E5"/>
    <w:rsid w:val="00F41C19"/>
    <w:rsid w:val="00F4271F"/>
    <w:rsid w:val="00F50E54"/>
    <w:rsid w:val="00F5534E"/>
    <w:rsid w:val="00F6042B"/>
    <w:rsid w:val="00F62A47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5852"/>
    <w:rsid w:val="00FA3223"/>
    <w:rsid w:val="00FA51EE"/>
    <w:rsid w:val="00FA6956"/>
    <w:rsid w:val="00FB0572"/>
    <w:rsid w:val="00FB05EA"/>
    <w:rsid w:val="00FC470E"/>
    <w:rsid w:val="00FC6AE0"/>
    <w:rsid w:val="00FD0C4A"/>
    <w:rsid w:val="00FD2680"/>
    <w:rsid w:val="00FD73B1"/>
    <w:rsid w:val="00FE77D9"/>
    <w:rsid w:val="01E7AD33"/>
    <w:rsid w:val="02244777"/>
    <w:rsid w:val="034D08F6"/>
    <w:rsid w:val="03839A77"/>
    <w:rsid w:val="03AFC148"/>
    <w:rsid w:val="042660FE"/>
    <w:rsid w:val="06BB1E56"/>
    <w:rsid w:val="0715AE0A"/>
    <w:rsid w:val="07177A84"/>
    <w:rsid w:val="07386DEA"/>
    <w:rsid w:val="0794EA10"/>
    <w:rsid w:val="09DB2B4D"/>
    <w:rsid w:val="0BC7574C"/>
    <w:rsid w:val="0CA06678"/>
    <w:rsid w:val="0CF3EB3C"/>
    <w:rsid w:val="0DBDB09D"/>
    <w:rsid w:val="0E97A923"/>
    <w:rsid w:val="0F030047"/>
    <w:rsid w:val="0F5980FE"/>
    <w:rsid w:val="0F6445D3"/>
    <w:rsid w:val="0F734A70"/>
    <w:rsid w:val="104AB978"/>
    <w:rsid w:val="10F3A92F"/>
    <w:rsid w:val="10F5515F"/>
    <w:rsid w:val="1119478A"/>
    <w:rsid w:val="1127AF19"/>
    <w:rsid w:val="11B35F01"/>
    <w:rsid w:val="11DF7E9C"/>
    <w:rsid w:val="1213781D"/>
    <w:rsid w:val="13CF7D27"/>
    <w:rsid w:val="142CF221"/>
    <w:rsid w:val="15AB9E16"/>
    <w:rsid w:val="15E28BF4"/>
    <w:rsid w:val="1685B2C4"/>
    <w:rsid w:val="177E5C55"/>
    <w:rsid w:val="18145409"/>
    <w:rsid w:val="1862D6B1"/>
    <w:rsid w:val="18B1AF61"/>
    <w:rsid w:val="191A2CB6"/>
    <w:rsid w:val="19DA5BCA"/>
    <w:rsid w:val="1A55E18D"/>
    <w:rsid w:val="1A9C33A5"/>
    <w:rsid w:val="1B1BD61D"/>
    <w:rsid w:val="1C0A3C3B"/>
    <w:rsid w:val="1D11FC8C"/>
    <w:rsid w:val="1D8F7CEC"/>
    <w:rsid w:val="1E351B78"/>
    <w:rsid w:val="1EADCCED"/>
    <w:rsid w:val="20919849"/>
    <w:rsid w:val="20DDAD5E"/>
    <w:rsid w:val="212D2C21"/>
    <w:rsid w:val="21CCE762"/>
    <w:rsid w:val="21DE2239"/>
    <w:rsid w:val="21FD8FEC"/>
    <w:rsid w:val="224DA2BC"/>
    <w:rsid w:val="22797DBF"/>
    <w:rsid w:val="2368B7C3"/>
    <w:rsid w:val="24154E20"/>
    <w:rsid w:val="246C0D5D"/>
    <w:rsid w:val="24BB5B8C"/>
    <w:rsid w:val="2518FF45"/>
    <w:rsid w:val="251D0E71"/>
    <w:rsid w:val="253530AE"/>
    <w:rsid w:val="25AB2033"/>
    <w:rsid w:val="25C9AF66"/>
    <w:rsid w:val="25F7A907"/>
    <w:rsid w:val="260E9C54"/>
    <w:rsid w:val="26B8DED2"/>
    <w:rsid w:val="274CEEE2"/>
    <w:rsid w:val="283C28E6"/>
    <w:rsid w:val="292F49C9"/>
    <w:rsid w:val="29383E06"/>
    <w:rsid w:val="2B2F2336"/>
    <w:rsid w:val="2B59918E"/>
    <w:rsid w:val="2B758063"/>
    <w:rsid w:val="2CB255A3"/>
    <w:rsid w:val="2CF561EF"/>
    <w:rsid w:val="2DA6AEE2"/>
    <w:rsid w:val="2DDF2CFF"/>
    <w:rsid w:val="2E02BAEC"/>
    <w:rsid w:val="2E392F8A"/>
    <w:rsid w:val="2EC492C7"/>
    <w:rsid w:val="301807B6"/>
    <w:rsid w:val="3077E355"/>
    <w:rsid w:val="309BC5F6"/>
    <w:rsid w:val="309EB7E1"/>
    <w:rsid w:val="30B9DD65"/>
    <w:rsid w:val="30E67DC7"/>
    <w:rsid w:val="3156007A"/>
    <w:rsid w:val="317396B0"/>
    <w:rsid w:val="31C8D312"/>
    <w:rsid w:val="339F39E7"/>
    <w:rsid w:val="340E2640"/>
    <w:rsid w:val="349440DF"/>
    <w:rsid w:val="34A1791B"/>
    <w:rsid w:val="3570055A"/>
    <w:rsid w:val="3591B0B4"/>
    <w:rsid w:val="35F4A474"/>
    <w:rsid w:val="35F7794E"/>
    <w:rsid w:val="379074D5"/>
    <w:rsid w:val="37C90735"/>
    <w:rsid w:val="384D3957"/>
    <w:rsid w:val="3AC81597"/>
    <w:rsid w:val="3B2D59B2"/>
    <w:rsid w:val="3B91DAF8"/>
    <w:rsid w:val="3C7D0E55"/>
    <w:rsid w:val="3CC92A13"/>
    <w:rsid w:val="3D29AF4A"/>
    <w:rsid w:val="3E1E3726"/>
    <w:rsid w:val="3E64FA74"/>
    <w:rsid w:val="3F6235F1"/>
    <w:rsid w:val="40500C2C"/>
    <w:rsid w:val="405D5E95"/>
    <w:rsid w:val="4061500C"/>
    <w:rsid w:val="40D39314"/>
    <w:rsid w:val="41552BC3"/>
    <w:rsid w:val="43047216"/>
    <w:rsid w:val="430641C9"/>
    <w:rsid w:val="43F1824F"/>
    <w:rsid w:val="43FD5F0D"/>
    <w:rsid w:val="44431709"/>
    <w:rsid w:val="446EF7DD"/>
    <w:rsid w:val="450ADC16"/>
    <w:rsid w:val="45A6E908"/>
    <w:rsid w:val="45D5150A"/>
    <w:rsid w:val="45D82971"/>
    <w:rsid w:val="4662E764"/>
    <w:rsid w:val="46BBDBB6"/>
    <w:rsid w:val="47BEBADC"/>
    <w:rsid w:val="4870C8D8"/>
    <w:rsid w:val="48B779FA"/>
    <w:rsid w:val="4A1311A5"/>
    <w:rsid w:val="4A3374CC"/>
    <w:rsid w:val="4A9F2DB9"/>
    <w:rsid w:val="4C5DBBAF"/>
    <w:rsid w:val="4C6073B8"/>
    <w:rsid w:val="4CBDC034"/>
    <w:rsid w:val="4D22721A"/>
    <w:rsid w:val="4D2F2FB5"/>
    <w:rsid w:val="4D5FE30A"/>
    <w:rsid w:val="4F45D8A2"/>
    <w:rsid w:val="4F729EDC"/>
    <w:rsid w:val="4FB6D583"/>
    <w:rsid w:val="5079A809"/>
    <w:rsid w:val="5127AFEB"/>
    <w:rsid w:val="5282C9E7"/>
    <w:rsid w:val="52BB7A75"/>
    <w:rsid w:val="52F1DADC"/>
    <w:rsid w:val="538548DC"/>
    <w:rsid w:val="539E7139"/>
    <w:rsid w:val="53A057EF"/>
    <w:rsid w:val="5455BEB7"/>
    <w:rsid w:val="54CE6EAF"/>
    <w:rsid w:val="552A97F5"/>
    <w:rsid w:val="5585AB55"/>
    <w:rsid w:val="55B906FF"/>
    <w:rsid w:val="55CEA2EF"/>
    <w:rsid w:val="5655A3F6"/>
    <w:rsid w:val="56B6C412"/>
    <w:rsid w:val="572E7968"/>
    <w:rsid w:val="58A838C2"/>
    <w:rsid w:val="58CFE716"/>
    <w:rsid w:val="59611C60"/>
    <w:rsid w:val="59CD7BB4"/>
    <w:rsid w:val="5AF8F0B2"/>
    <w:rsid w:val="5AFCECC1"/>
    <w:rsid w:val="5BA91476"/>
    <w:rsid w:val="5BB0FC5B"/>
    <w:rsid w:val="5C7E8508"/>
    <w:rsid w:val="5CF03A38"/>
    <w:rsid w:val="5D38001E"/>
    <w:rsid w:val="5D898D97"/>
    <w:rsid w:val="5D89A8F5"/>
    <w:rsid w:val="5E1A5569"/>
    <w:rsid w:val="616F0D28"/>
    <w:rsid w:val="6193609D"/>
    <w:rsid w:val="61D057C6"/>
    <w:rsid w:val="63CC6CD4"/>
    <w:rsid w:val="63EC8538"/>
    <w:rsid w:val="64A3CF07"/>
    <w:rsid w:val="650829A6"/>
    <w:rsid w:val="6593BEBB"/>
    <w:rsid w:val="66D7397E"/>
    <w:rsid w:val="679BC211"/>
    <w:rsid w:val="69379272"/>
    <w:rsid w:val="6968CA44"/>
    <w:rsid w:val="69981E8F"/>
    <w:rsid w:val="6AA3D0DC"/>
    <w:rsid w:val="6B13108B"/>
    <w:rsid w:val="6C142F30"/>
    <w:rsid w:val="6CB37837"/>
    <w:rsid w:val="6CCEB706"/>
    <w:rsid w:val="6D469439"/>
    <w:rsid w:val="6D85FACB"/>
    <w:rsid w:val="6D88D972"/>
    <w:rsid w:val="6DE71B9D"/>
    <w:rsid w:val="6F4B2E86"/>
    <w:rsid w:val="6FB8B9E3"/>
    <w:rsid w:val="707A21B1"/>
    <w:rsid w:val="70C11C44"/>
    <w:rsid w:val="71732284"/>
    <w:rsid w:val="74DBA9C9"/>
    <w:rsid w:val="75948D67"/>
    <w:rsid w:val="75EB8307"/>
    <w:rsid w:val="77305DC8"/>
    <w:rsid w:val="77577AEE"/>
    <w:rsid w:val="78134A8B"/>
    <w:rsid w:val="7859F349"/>
    <w:rsid w:val="79AF1AEC"/>
    <w:rsid w:val="7A2850D2"/>
    <w:rsid w:val="7A7F7EB7"/>
    <w:rsid w:val="7DB71F79"/>
    <w:rsid w:val="7DDDF405"/>
    <w:rsid w:val="7DE002B4"/>
    <w:rsid w:val="7E1363D7"/>
    <w:rsid w:val="7EB00C70"/>
    <w:rsid w:val="7F52EFDA"/>
    <w:rsid w:val="7FCC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DF25C0"/>
    <w:rPr>
      <w:rFonts w:cs="Times New Roman"/>
      <w:szCs w:val="24"/>
    </w:rPr>
  </w:style>
  <w:style w:type="character" w:styleId="afd">
    <w:name w:val="Strong"/>
    <w:basedOn w:val="a2"/>
    <w:uiPriority w:val="22"/>
    <w:qFormat/>
    <w:rsid w:val="003D0F9D"/>
    <w:rPr>
      <w:b/>
      <w:bCs/>
    </w:rPr>
  </w:style>
  <w:style w:type="character" w:customStyle="1" w:styleId="truncate">
    <w:name w:val="truncate"/>
    <w:basedOn w:val="a2"/>
    <w:rsid w:val="003D0F9D"/>
  </w:style>
  <w:style w:type="character" w:styleId="afe">
    <w:name w:val="Unresolved Mention"/>
    <w:basedOn w:val="a2"/>
    <w:uiPriority w:val="99"/>
    <w:semiHidden/>
    <w:unhideWhenUsed/>
    <w:rsid w:val="003D0F9D"/>
    <w:rPr>
      <w:color w:val="605E5C"/>
      <w:shd w:val="clear" w:color="auto" w:fill="E1DFDD"/>
    </w:rPr>
  </w:style>
  <w:style w:type="character" w:styleId="aff">
    <w:name w:val="FollowedHyperlink"/>
    <w:basedOn w:val="a2"/>
    <w:uiPriority w:val="99"/>
    <w:semiHidden/>
    <w:unhideWhenUsed/>
    <w:rsid w:val="000734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2792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8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LuiREN/WeatherDataHub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onquestorYa/WeatherAp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pythonguis/pythonguis-examples/tree/master/pyqt6/demos/weather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bc2650b-a465-4cc2-86e8-b3782a60224b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zREgCsdIiMlzwsrhTSig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1220</TotalTime>
  <Pages>22</Pages>
  <Words>4001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Andrey G</cp:lastModifiedBy>
  <cp:revision>129</cp:revision>
  <cp:lastPrinted>2025-04-14T17:05:00Z</cp:lastPrinted>
  <dcterms:created xsi:type="dcterms:W3CDTF">2024-01-28T18:07:00Z</dcterms:created>
  <dcterms:modified xsi:type="dcterms:W3CDTF">2025-04-18T20:04:00Z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